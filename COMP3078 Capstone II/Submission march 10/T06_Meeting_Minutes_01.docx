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6"/>
        <w:gridCol w:w="5875"/>
        <w:gridCol w:w="1497"/>
      </w:tblGrid>
      <w:tr w:rsidR="002B07CD" w14:paraId="07E26CD2" w14:textId="77777777" w:rsidTr="00FF1999">
        <w:trPr>
          <w:trHeight w:val="336"/>
        </w:trPr>
        <w:tc>
          <w:tcPr>
            <w:tcW w:w="0" w:type="auto"/>
            <w:gridSpan w:val="2"/>
            <w:shd w:val="pct10" w:color="auto" w:fill="auto"/>
          </w:tcPr>
          <w:p w14:paraId="44DEC91E" w14:textId="77777777" w:rsidR="002B07CD" w:rsidRDefault="002B07CD">
            <w:pPr>
              <w:pStyle w:val="Standard1"/>
            </w:pPr>
            <w:bookmarkStart w:id="0" w:name="MinuteAdditional"/>
            <w:bookmarkEnd w:id="0"/>
          </w:p>
        </w:tc>
        <w:tc>
          <w:tcPr>
            <w:tcW w:w="1497" w:type="dxa"/>
            <w:shd w:val="pct10" w:color="auto" w:fill="auto"/>
          </w:tcPr>
          <w:p w14:paraId="31D65E0A" w14:textId="77777777" w:rsidR="002B07CD" w:rsidRDefault="002B07CD">
            <w:pPr>
              <w:pStyle w:val="Standard1"/>
            </w:pPr>
          </w:p>
        </w:tc>
      </w:tr>
      <w:tr w:rsidR="002B07CD" w14:paraId="12298DFE" w14:textId="77777777" w:rsidTr="00FF1999">
        <w:trPr>
          <w:trHeight w:val="1447"/>
        </w:trPr>
        <w:tc>
          <w:tcPr>
            <w:tcW w:w="0" w:type="auto"/>
            <w:shd w:val="pct10" w:color="auto" w:fill="auto"/>
          </w:tcPr>
          <w:p w14:paraId="147556D6" w14:textId="541EBB8C" w:rsidR="002B07CD" w:rsidRDefault="008029B4" w:rsidP="004070FC">
            <w:pPr>
              <w:pStyle w:val="Standard1"/>
              <w:rPr>
                <w:b/>
                <w:sz w:val="40"/>
              </w:rPr>
            </w:pPr>
            <w:bookmarkStart w:id="1" w:name="AgendaTitle" w:colFirst="0" w:colLast="0"/>
            <w:r>
              <w:rPr>
                <w:b/>
                <w:sz w:val="40"/>
              </w:rPr>
              <w:t>Team_</w:t>
            </w:r>
            <w:r w:rsidR="0064134A">
              <w:rPr>
                <w:b/>
                <w:sz w:val="40"/>
              </w:rPr>
              <w:t>06</w:t>
            </w:r>
          </w:p>
        </w:tc>
        <w:tc>
          <w:tcPr>
            <w:tcW w:w="0" w:type="auto"/>
            <w:shd w:val="pct10" w:color="auto" w:fill="auto"/>
          </w:tcPr>
          <w:p w14:paraId="7490F91A" w14:textId="77777777" w:rsidR="002B07CD" w:rsidRPr="00A245F2" w:rsidRDefault="00A245F2">
            <w:pPr>
              <w:pStyle w:val="Standard1"/>
              <w:spacing w:before="0" w:after="0"/>
              <w:rPr>
                <w:b/>
                <w:sz w:val="36"/>
                <w:szCs w:val="36"/>
              </w:rPr>
            </w:pPr>
            <w:bookmarkStart w:id="2" w:name="Logistics"/>
            <w:bookmarkEnd w:id="2"/>
            <w:r w:rsidRPr="00A245F2">
              <w:rPr>
                <w:b/>
                <w:sz w:val="36"/>
                <w:szCs w:val="36"/>
              </w:rPr>
              <w:t>Capstone Project II</w:t>
            </w:r>
          </w:p>
          <w:p w14:paraId="78B13E79" w14:textId="77777777" w:rsidR="00A245F2" w:rsidRPr="00A245F2" w:rsidRDefault="00A245F2" w:rsidP="00A245F2">
            <w:pPr>
              <w:pStyle w:val="Standard1"/>
              <w:spacing w:before="0" w:after="0"/>
              <w:ind w:firstLine="720"/>
              <w:rPr>
                <w:b/>
                <w:sz w:val="36"/>
                <w:szCs w:val="36"/>
              </w:rPr>
            </w:pPr>
          </w:p>
          <w:p w14:paraId="42B694AE" w14:textId="2400B2F1" w:rsidR="00A245F2" w:rsidRPr="00A245F2" w:rsidRDefault="00A245F2">
            <w:pPr>
              <w:pStyle w:val="Standard1"/>
              <w:spacing w:before="0" w:after="0"/>
              <w:rPr>
                <w:b/>
                <w:sz w:val="36"/>
                <w:szCs w:val="36"/>
              </w:rPr>
            </w:pPr>
            <w:r w:rsidRPr="00A245F2">
              <w:rPr>
                <w:b/>
                <w:sz w:val="36"/>
                <w:szCs w:val="36"/>
              </w:rPr>
              <w:t xml:space="preserve">Minutes of Meeting # </w:t>
            </w:r>
            <w:r w:rsidR="0064134A">
              <w:rPr>
                <w:b/>
                <w:sz w:val="36"/>
                <w:szCs w:val="36"/>
              </w:rPr>
              <w:t>01</w:t>
            </w:r>
          </w:p>
          <w:p w14:paraId="7172A043" w14:textId="77777777" w:rsidR="00A245F2" w:rsidRDefault="00A245F2">
            <w:pPr>
              <w:pStyle w:val="Standard1"/>
              <w:spacing w:before="0" w:after="0"/>
              <w:rPr>
                <w:b/>
                <w:sz w:val="24"/>
              </w:rPr>
            </w:pPr>
          </w:p>
          <w:p w14:paraId="557B2E5D" w14:textId="0225DA70" w:rsidR="00A245F2" w:rsidRDefault="00A245F2">
            <w:pPr>
              <w:pStyle w:val="Standard1"/>
              <w:spacing w:before="0" w:after="0"/>
              <w:rPr>
                <w:b/>
                <w:sz w:val="24"/>
              </w:rPr>
            </w:pPr>
            <w:r>
              <w:rPr>
                <w:b/>
                <w:sz w:val="24"/>
              </w:rPr>
              <w:t>Date:</w:t>
            </w:r>
            <w:r w:rsidR="0064134A">
              <w:rPr>
                <w:b/>
                <w:sz w:val="24"/>
              </w:rPr>
              <w:t xml:space="preserve"> </w:t>
            </w:r>
            <w:r w:rsidR="0064134A" w:rsidRPr="0064134A">
              <w:rPr>
                <w:sz w:val="24"/>
                <w:szCs w:val="24"/>
              </w:rPr>
              <w:t>Jan 10</w:t>
            </w:r>
            <w:r w:rsidR="0064134A" w:rsidRPr="0064134A">
              <w:rPr>
                <w:sz w:val="24"/>
                <w:szCs w:val="24"/>
                <w:vertAlign w:val="superscript"/>
              </w:rPr>
              <w:t>th</w:t>
            </w:r>
            <w:r w:rsidR="0064134A" w:rsidRPr="0064134A">
              <w:rPr>
                <w:sz w:val="24"/>
                <w:szCs w:val="24"/>
              </w:rPr>
              <w:t>, 2019</w:t>
            </w:r>
          </w:p>
          <w:p w14:paraId="71AE81B8" w14:textId="35B729D8" w:rsidR="002B07CD" w:rsidRDefault="00A245F2" w:rsidP="004070FC">
            <w:pPr>
              <w:pStyle w:val="Standard1"/>
              <w:spacing w:before="0" w:after="0"/>
              <w:rPr>
                <w:b/>
                <w:sz w:val="24"/>
              </w:rPr>
            </w:pPr>
            <w:r>
              <w:rPr>
                <w:b/>
                <w:sz w:val="24"/>
              </w:rPr>
              <w:t>Time:</w:t>
            </w:r>
            <w:r w:rsidR="0064134A">
              <w:rPr>
                <w:b/>
                <w:sz w:val="24"/>
              </w:rPr>
              <w:t xml:space="preserve"> </w:t>
            </w:r>
            <w:r w:rsidR="002A3B5D" w:rsidRPr="002A3B5D">
              <w:rPr>
                <w:sz w:val="24"/>
              </w:rPr>
              <w:t>2:00pn – 4:00pm</w:t>
            </w:r>
          </w:p>
          <w:p w14:paraId="4EB36B2D" w14:textId="49B9D87F" w:rsidR="00A245F2" w:rsidRPr="002A3B5D" w:rsidRDefault="00A245F2" w:rsidP="004070FC">
            <w:pPr>
              <w:pStyle w:val="Standard1"/>
              <w:spacing w:before="0" w:after="0"/>
              <w:rPr>
                <w:sz w:val="24"/>
              </w:rPr>
            </w:pPr>
            <w:r>
              <w:rPr>
                <w:b/>
                <w:sz w:val="24"/>
              </w:rPr>
              <w:t>Location:</w:t>
            </w:r>
            <w:r w:rsidR="002A3B5D">
              <w:rPr>
                <w:b/>
                <w:sz w:val="24"/>
              </w:rPr>
              <w:t xml:space="preserve"> </w:t>
            </w:r>
            <w:r w:rsidR="002A3B5D" w:rsidRPr="002A3B5D">
              <w:rPr>
                <w:sz w:val="24"/>
              </w:rPr>
              <w:t>C</w:t>
            </w:r>
            <w:r w:rsidR="002A3B5D">
              <w:rPr>
                <w:sz w:val="24"/>
              </w:rPr>
              <w:t xml:space="preserve">asa Loma Campus Library </w:t>
            </w:r>
            <w:r w:rsidR="002A3B5D" w:rsidRPr="002A3B5D">
              <w:rPr>
                <w:sz w:val="24"/>
              </w:rPr>
              <w:t>Room</w:t>
            </w:r>
            <w:r w:rsidR="002A3B5D">
              <w:rPr>
                <w:sz w:val="24"/>
              </w:rPr>
              <w:t xml:space="preserve"> E</w:t>
            </w:r>
          </w:p>
        </w:tc>
        <w:tc>
          <w:tcPr>
            <w:tcW w:w="1497" w:type="dxa"/>
            <w:shd w:val="pct10" w:color="auto" w:fill="auto"/>
          </w:tcPr>
          <w:p w14:paraId="6F893F24" w14:textId="685715A9" w:rsidR="00A245F2" w:rsidRPr="0064134A" w:rsidRDefault="0064134A">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7F48426F" w14:textId="77777777" w:rsidR="00A245F2" w:rsidRPr="0064134A" w:rsidRDefault="00A245F2" w:rsidP="00A245F2">
            <w:pPr>
              <w:pStyle w:val="Standard1"/>
              <w:spacing w:before="0" w:after="0"/>
              <w:rPr>
                <w:b/>
                <w:sz w:val="36"/>
                <w:szCs w:val="36"/>
              </w:rPr>
            </w:pPr>
          </w:p>
        </w:tc>
      </w:tr>
      <w:bookmarkEnd w:id="1"/>
      <w:tr w:rsidR="002B07CD" w14:paraId="78FD64CA" w14:textId="77777777" w:rsidTr="00FF1999">
        <w:trPr>
          <w:trHeight w:val="450"/>
        </w:trPr>
        <w:tc>
          <w:tcPr>
            <w:tcW w:w="0" w:type="auto"/>
            <w:gridSpan w:val="2"/>
            <w:tcBorders>
              <w:bottom w:val="double" w:sz="6" w:space="0" w:color="auto"/>
            </w:tcBorders>
            <w:shd w:val="pct10" w:color="auto" w:fill="auto"/>
          </w:tcPr>
          <w:p w14:paraId="5F3911E1" w14:textId="77777777" w:rsidR="002B07CD" w:rsidRDefault="002B07CD">
            <w:pPr>
              <w:pStyle w:val="Standard1"/>
            </w:pPr>
          </w:p>
        </w:tc>
        <w:tc>
          <w:tcPr>
            <w:tcW w:w="1497" w:type="dxa"/>
            <w:tcBorders>
              <w:bottom w:val="double" w:sz="6" w:space="0" w:color="auto"/>
            </w:tcBorders>
            <w:shd w:val="pct10" w:color="auto" w:fill="auto"/>
          </w:tcPr>
          <w:p w14:paraId="2B6FBEF4" w14:textId="77777777" w:rsidR="002B07CD" w:rsidRDefault="002B07CD">
            <w:pPr>
              <w:pStyle w:val="Standard1"/>
            </w:pPr>
          </w:p>
        </w:tc>
      </w:tr>
      <w:tr w:rsidR="002B07CD" w14:paraId="29E6661D" w14:textId="77777777" w:rsidTr="00FF1999">
        <w:trPr>
          <w:trHeight w:val="465"/>
        </w:trPr>
        <w:tc>
          <w:tcPr>
            <w:tcW w:w="0" w:type="auto"/>
            <w:gridSpan w:val="2"/>
          </w:tcPr>
          <w:p w14:paraId="2C108488" w14:textId="77777777" w:rsidR="002B07CD" w:rsidRDefault="002B07CD">
            <w:pPr>
              <w:pStyle w:val="Standard1"/>
            </w:pPr>
          </w:p>
        </w:tc>
        <w:tc>
          <w:tcPr>
            <w:tcW w:w="1497" w:type="dxa"/>
          </w:tcPr>
          <w:p w14:paraId="10B925A8" w14:textId="77777777" w:rsidR="002B07CD" w:rsidRDefault="002B07CD">
            <w:pPr>
              <w:pStyle w:val="Standard1"/>
            </w:pPr>
          </w:p>
        </w:tc>
      </w:tr>
      <w:tr w:rsidR="002B07CD" w14:paraId="0D5F086C" w14:textId="77777777" w:rsidTr="00FF1999">
        <w:trPr>
          <w:trHeight w:val="981"/>
        </w:trPr>
        <w:tc>
          <w:tcPr>
            <w:tcW w:w="0" w:type="auto"/>
          </w:tcPr>
          <w:p w14:paraId="06E83656" w14:textId="77777777" w:rsidR="002B07CD" w:rsidRDefault="002B07CD">
            <w:bookmarkStart w:id="3" w:name="Attendees" w:colFirst="0" w:colLast="2"/>
            <w:r>
              <w:t>Attendees:</w:t>
            </w:r>
          </w:p>
        </w:tc>
        <w:tc>
          <w:tcPr>
            <w:tcW w:w="0" w:type="auto"/>
          </w:tcPr>
          <w:p w14:paraId="157945E1" w14:textId="11833CEA" w:rsidR="002B07CD" w:rsidRDefault="002B07CD">
            <w:pPr>
              <w:pStyle w:val="Standard1"/>
            </w:pPr>
            <w:r>
              <w:t xml:space="preserve">Team member 1: </w:t>
            </w:r>
            <w:r w:rsidR="00DF20CA">
              <w:t xml:space="preserve">Ana </w:t>
            </w:r>
            <w:proofErr w:type="spellStart"/>
            <w:r w:rsidR="00DF20CA">
              <w:t>Roldugina</w:t>
            </w:r>
            <w:proofErr w:type="spellEnd"/>
            <w:r w:rsidR="00DF20CA">
              <w:t xml:space="preserve">         </w:t>
            </w:r>
            <w:r>
              <w:t xml:space="preserve">Team member 3: </w:t>
            </w:r>
            <w:r w:rsidR="00DF20CA">
              <w:t>Jerome Ching</w:t>
            </w:r>
          </w:p>
          <w:p w14:paraId="687A8AE6" w14:textId="329CBBE9" w:rsidR="002B07CD" w:rsidRDefault="002B07CD" w:rsidP="00275E67">
            <w:pPr>
              <w:pStyle w:val="Standard1"/>
            </w:pPr>
            <w:r>
              <w:t xml:space="preserve">Team member 2: </w:t>
            </w:r>
            <w:r w:rsidR="00DF20CA">
              <w:t xml:space="preserve">Tamara </w:t>
            </w:r>
            <w:proofErr w:type="spellStart"/>
            <w:r w:rsidR="00DF20CA">
              <w:t>Saldina</w:t>
            </w:r>
            <w:proofErr w:type="spellEnd"/>
            <w:r>
              <w:t xml:space="preserve">       </w:t>
            </w:r>
            <w:r w:rsidR="00DF20CA">
              <w:t xml:space="preserve"> </w:t>
            </w:r>
            <w:r>
              <w:t xml:space="preserve">Team member 4: </w:t>
            </w:r>
            <w:r w:rsidR="00DF20CA">
              <w:t>Jordan Pike</w:t>
            </w:r>
          </w:p>
          <w:p w14:paraId="402F824E" w14:textId="7FC033B5" w:rsidR="002B07CD" w:rsidRDefault="002B07CD" w:rsidP="00275E67">
            <w:pPr>
              <w:pStyle w:val="Standard1"/>
            </w:pPr>
            <w:r>
              <w:t>Team member 5:</w:t>
            </w:r>
            <w:r w:rsidR="00DF20CA">
              <w:t xml:space="preserve"> Morgan Gill</w:t>
            </w:r>
          </w:p>
        </w:tc>
        <w:tc>
          <w:tcPr>
            <w:tcW w:w="1497" w:type="dxa"/>
          </w:tcPr>
          <w:p w14:paraId="79A6C1A0" w14:textId="77777777" w:rsidR="002B07CD" w:rsidRDefault="002B07CD">
            <w:pPr>
              <w:pStyle w:val="Standard1"/>
            </w:pPr>
          </w:p>
        </w:tc>
      </w:tr>
      <w:bookmarkEnd w:id="3"/>
      <w:tr w:rsidR="002B07CD" w14:paraId="7D2BF7E3" w14:textId="77777777" w:rsidTr="00FF1999">
        <w:trPr>
          <w:trHeight w:val="465"/>
        </w:trPr>
        <w:tc>
          <w:tcPr>
            <w:tcW w:w="0" w:type="auto"/>
            <w:gridSpan w:val="2"/>
          </w:tcPr>
          <w:p w14:paraId="11D2BCED" w14:textId="77777777" w:rsidR="002B07CD" w:rsidRDefault="002B07CD">
            <w:pPr>
              <w:pStyle w:val="Standard1"/>
            </w:pPr>
          </w:p>
        </w:tc>
        <w:tc>
          <w:tcPr>
            <w:tcW w:w="1497" w:type="dxa"/>
          </w:tcPr>
          <w:p w14:paraId="5CA69195" w14:textId="77777777" w:rsidR="002B07CD" w:rsidRDefault="002B07CD">
            <w:pPr>
              <w:pStyle w:val="Standard1"/>
            </w:pPr>
          </w:p>
        </w:tc>
      </w:tr>
      <w:tr w:rsidR="002B07CD" w14:paraId="1E9330B7" w14:textId="77777777" w:rsidTr="00FF1999">
        <w:trPr>
          <w:trHeight w:val="711"/>
        </w:trPr>
        <w:tc>
          <w:tcPr>
            <w:tcW w:w="0" w:type="auto"/>
            <w:gridSpan w:val="2"/>
            <w:tcBorders>
              <w:top w:val="single" w:sz="6" w:space="0" w:color="auto"/>
              <w:bottom w:val="dotted" w:sz="4" w:space="0" w:color="auto"/>
            </w:tcBorders>
            <w:shd w:val="pct10" w:color="auto" w:fill="auto"/>
          </w:tcPr>
          <w:p w14:paraId="1AD1BBD9" w14:textId="77777777" w:rsidR="002B07CD" w:rsidRDefault="002B07CD">
            <w:pPr>
              <w:pStyle w:val="Standard1"/>
              <w:rPr>
                <w:b/>
                <w:sz w:val="36"/>
              </w:rPr>
            </w:pPr>
            <w:bookmarkStart w:id="4" w:name="Topics"/>
            <w:bookmarkEnd w:id="4"/>
            <w:r>
              <w:rPr>
                <w:b/>
                <w:sz w:val="36"/>
              </w:rPr>
              <w:t xml:space="preserve">Agenda    </w:t>
            </w:r>
          </w:p>
        </w:tc>
        <w:tc>
          <w:tcPr>
            <w:tcW w:w="1497" w:type="dxa"/>
            <w:tcBorders>
              <w:top w:val="single" w:sz="6" w:space="0" w:color="auto"/>
              <w:bottom w:val="dotted" w:sz="4" w:space="0" w:color="auto"/>
            </w:tcBorders>
            <w:shd w:val="pct10" w:color="auto" w:fill="auto"/>
          </w:tcPr>
          <w:p w14:paraId="7B203B63" w14:textId="77777777" w:rsidR="002B07CD" w:rsidRDefault="002B07CD">
            <w:pPr>
              <w:pStyle w:val="Standard1"/>
              <w:rPr>
                <w:b/>
                <w:sz w:val="36"/>
              </w:rPr>
            </w:pPr>
          </w:p>
        </w:tc>
      </w:tr>
      <w:tr w:rsidR="002B07CD" w14:paraId="0F57087A"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0FC097C1" w14:textId="77777777" w:rsidR="002B07CD" w:rsidRDefault="002B07CD" w:rsidP="00F44F3A">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6A8A6E39" w14:textId="77777777" w:rsidR="002B07CD" w:rsidRDefault="002B07CD" w:rsidP="00F44F3A">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5BB379DD" w14:textId="77777777" w:rsidR="002B07CD" w:rsidRPr="00285969" w:rsidRDefault="00187519" w:rsidP="00F44F3A">
            <w:pPr>
              <w:pStyle w:val="Standard1"/>
              <w:spacing w:before="120" w:after="120"/>
              <w:rPr>
                <w:b/>
              </w:rPr>
            </w:pPr>
            <w:r>
              <w:rPr>
                <w:b/>
              </w:rPr>
              <w:t>Responsibility</w:t>
            </w:r>
          </w:p>
        </w:tc>
      </w:tr>
      <w:tr w:rsidR="002B07CD" w14:paraId="4706D782"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8ECE718" w14:textId="77777777" w:rsidR="002B07CD" w:rsidRDefault="002B07CD" w:rsidP="00F44F3A">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536A5517" w14:textId="446EB572" w:rsidR="002B07CD" w:rsidRDefault="00053F98" w:rsidP="00D115B1">
            <w:pPr>
              <w:pStyle w:val="Standard1"/>
              <w:spacing w:before="120" w:after="120"/>
            </w:pPr>
            <w:r>
              <w:t>(First meeting of semester; Reviewed internal business logic)</w:t>
            </w:r>
          </w:p>
        </w:tc>
        <w:tc>
          <w:tcPr>
            <w:tcW w:w="1497" w:type="dxa"/>
            <w:tcBorders>
              <w:top w:val="dotted" w:sz="4" w:space="0" w:color="auto"/>
              <w:left w:val="dotted" w:sz="4" w:space="0" w:color="auto"/>
              <w:bottom w:val="dotted" w:sz="4" w:space="0" w:color="auto"/>
              <w:right w:val="dotted" w:sz="4" w:space="0" w:color="auto"/>
            </w:tcBorders>
          </w:tcPr>
          <w:p w14:paraId="314F373C" w14:textId="100BD4F6" w:rsidR="002B07CD" w:rsidRDefault="00053F98" w:rsidP="00053F98">
            <w:pPr>
              <w:pStyle w:val="Standard1"/>
              <w:spacing w:before="120" w:after="120"/>
              <w:jc w:val="center"/>
            </w:pPr>
            <w:r>
              <w:t>N/A</w:t>
            </w:r>
          </w:p>
        </w:tc>
      </w:tr>
      <w:tr w:rsidR="002B07CD" w14:paraId="78624992"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6C86607A" w14:textId="77777777" w:rsidR="002B07CD" w:rsidRDefault="002B07CD" w:rsidP="00F44F3A">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7A3028BF" w14:textId="62CD8C14" w:rsidR="002B07CD" w:rsidRDefault="00053F98" w:rsidP="00F44F3A">
            <w:pPr>
              <w:pStyle w:val="Standard1"/>
              <w:spacing w:before="120" w:after="120"/>
            </w:pPr>
            <w:r>
              <w:t>Discussed initial Database Schema</w:t>
            </w:r>
          </w:p>
        </w:tc>
        <w:tc>
          <w:tcPr>
            <w:tcW w:w="1497" w:type="dxa"/>
            <w:tcBorders>
              <w:top w:val="dotted" w:sz="4" w:space="0" w:color="auto"/>
              <w:left w:val="dotted" w:sz="4" w:space="0" w:color="auto"/>
              <w:bottom w:val="dotted" w:sz="4" w:space="0" w:color="auto"/>
              <w:right w:val="dotted" w:sz="4" w:space="0" w:color="auto"/>
            </w:tcBorders>
          </w:tcPr>
          <w:p w14:paraId="24980E1E" w14:textId="76D8E83B" w:rsidR="002B07CD" w:rsidRDefault="00053F98" w:rsidP="00053F98">
            <w:pPr>
              <w:pStyle w:val="Standard1"/>
              <w:spacing w:before="120" w:after="120"/>
              <w:jc w:val="center"/>
            </w:pPr>
            <w:r>
              <w:t xml:space="preserve">Ana </w:t>
            </w:r>
            <w:proofErr w:type="spellStart"/>
            <w:r>
              <w:t>Roldugina</w:t>
            </w:r>
            <w:proofErr w:type="spellEnd"/>
            <w:r>
              <w:t xml:space="preserve">         </w:t>
            </w:r>
          </w:p>
        </w:tc>
      </w:tr>
      <w:tr w:rsidR="002B07CD" w14:paraId="764D2EA0"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6DAD5A7A" w14:textId="77777777" w:rsidR="002B07CD" w:rsidRDefault="002B07CD" w:rsidP="00136D2C">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2E74DEA7" w14:textId="20B29EEB" w:rsidR="002B07CD" w:rsidRDefault="00053F98" w:rsidP="00F44F3A">
            <w:pPr>
              <w:pStyle w:val="Standard1"/>
              <w:spacing w:before="120" w:after="120"/>
            </w:pPr>
            <w:r>
              <w:t>Finalized GitHub repository</w:t>
            </w:r>
          </w:p>
        </w:tc>
        <w:tc>
          <w:tcPr>
            <w:tcW w:w="1497" w:type="dxa"/>
            <w:tcBorders>
              <w:top w:val="dotted" w:sz="4" w:space="0" w:color="auto"/>
              <w:left w:val="dotted" w:sz="4" w:space="0" w:color="auto"/>
              <w:bottom w:val="dotted" w:sz="4" w:space="0" w:color="auto"/>
              <w:right w:val="dotted" w:sz="4" w:space="0" w:color="auto"/>
            </w:tcBorders>
          </w:tcPr>
          <w:p w14:paraId="548E6889" w14:textId="4DEDE0EB" w:rsidR="002B07CD" w:rsidRDefault="00053F98" w:rsidP="00053F98">
            <w:pPr>
              <w:pStyle w:val="Standard1"/>
              <w:spacing w:before="120" w:after="120"/>
              <w:jc w:val="center"/>
            </w:pPr>
            <w:r>
              <w:t xml:space="preserve">Tamara </w:t>
            </w:r>
            <w:proofErr w:type="spellStart"/>
            <w:r>
              <w:t>Saldina</w:t>
            </w:r>
            <w:proofErr w:type="spellEnd"/>
            <w:r>
              <w:t xml:space="preserve">        </w:t>
            </w:r>
          </w:p>
        </w:tc>
      </w:tr>
      <w:tr w:rsidR="002B07CD" w14:paraId="0CEFD2AD"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0A02AEAF" w14:textId="77777777" w:rsidR="002B07CD" w:rsidRDefault="002B07CD" w:rsidP="00136D2C">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23F41B1C" w14:textId="2BDBB709" w:rsidR="002B07CD" w:rsidRDefault="00053F98" w:rsidP="00053F98">
            <w:pPr>
              <w:pStyle w:val="Standard1"/>
              <w:spacing w:before="120" w:after="120"/>
            </w:pPr>
            <w:r>
              <w:t>Agreed upon standardized meeting schedule.</w:t>
            </w:r>
          </w:p>
        </w:tc>
        <w:tc>
          <w:tcPr>
            <w:tcW w:w="1497" w:type="dxa"/>
            <w:tcBorders>
              <w:top w:val="dotted" w:sz="4" w:space="0" w:color="auto"/>
              <w:left w:val="dotted" w:sz="4" w:space="0" w:color="auto"/>
              <w:bottom w:val="dotted" w:sz="4" w:space="0" w:color="auto"/>
              <w:right w:val="dotted" w:sz="4" w:space="0" w:color="auto"/>
            </w:tcBorders>
          </w:tcPr>
          <w:p w14:paraId="66C0C91A" w14:textId="4E67FA84" w:rsidR="002B07CD" w:rsidRDefault="00053F98" w:rsidP="00053F98">
            <w:pPr>
              <w:pStyle w:val="Standard1"/>
              <w:spacing w:before="120" w:after="120"/>
              <w:jc w:val="center"/>
            </w:pPr>
            <w:r>
              <w:t>Morgan Gill</w:t>
            </w:r>
          </w:p>
        </w:tc>
      </w:tr>
      <w:tr w:rsidR="002B07CD" w14:paraId="7179A753" w14:textId="77777777" w:rsidTr="00FF1999">
        <w:trPr>
          <w:trHeight w:val="1992"/>
        </w:trPr>
        <w:tc>
          <w:tcPr>
            <w:tcW w:w="2836" w:type="dxa"/>
            <w:tcBorders>
              <w:top w:val="dotted" w:sz="4" w:space="0" w:color="auto"/>
              <w:left w:val="dotted" w:sz="4" w:space="0" w:color="auto"/>
              <w:bottom w:val="dotted" w:sz="4" w:space="0" w:color="auto"/>
              <w:right w:val="dotted" w:sz="4" w:space="0" w:color="auto"/>
            </w:tcBorders>
          </w:tcPr>
          <w:p w14:paraId="6771DD5C" w14:textId="77777777" w:rsidR="002B07CD" w:rsidRDefault="002B07CD" w:rsidP="00F44F3A">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1645FA33" w14:textId="297096E6" w:rsidR="002B07CD" w:rsidRDefault="002B07CD" w:rsidP="00F44F3A">
            <w:pPr>
              <w:pStyle w:val="Standard1"/>
              <w:spacing w:before="120" w:after="120"/>
            </w:pPr>
            <w:r>
              <w:t>Date:</w:t>
            </w:r>
            <w:r w:rsidR="00053F98">
              <w:t xml:space="preserve"> Jan 17</w:t>
            </w:r>
            <w:r w:rsidR="00053F98" w:rsidRPr="00AF3679">
              <w:rPr>
                <w:vertAlign w:val="superscript"/>
              </w:rPr>
              <w:t>th</w:t>
            </w:r>
            <w:r w:rsidR="00053F98">
              <w:t>, 2019</w:t>
            </w:r>
          </w:p>
          <w:p w14:paraId="159C3FF6" w14:textId="311E7A65" w:rsidR="002B07CD" w:rsidRDefault="002B07CD" w:rsidP="00F44F3A">
            <w:pPr>
              <w:pStyle w:val="Standard1"/>
              <w:spacing w:before="120" w:after="120"/>
            </w:pPr>
            <w:r>
              <w:t>Time</w:t>
            </w:r>
            <w:r w:rsidRPr="00053F98">
              <w:t xml:space="preserve">: </w:t>
            </w:r>
            <w:r w:rsidR="00053F98" w:rsidRPr="00053F98">
              <w:t>2:00pn – 4:00pm</w:t>
            </w:r>
          </w:p>
          <w:p w14:paraId="264E7425" w14:textId="2CCD5277" w:rsidR="002B07CD" w:rsidRDefault="002B07CD" w:rsidP="00F44F3A">
            <w:pPr>
              <w:pStyle w:val="Standard1"/>
              <w:spacing w:before="120" w:after="120"/>
            </w:pPr>
            <w:r>
              <w:t>Location:</w:t>
            </w:r>
            <w:r w:rsidR="00053F98">
              <w:t xml:space="preserve"> </w:t>
            </w:r>
            <w:r w:rsidR="00053F98" w:rsidRPr="00053F98">
              <w:t>Casa Loma Campus Library Room E</w:t>
            </w:r>
          </w:p>
          <w:p w14:paraId="2ACA76A0" w14:textId="2575834C" w:rsidR="002B07CD" w:rsidRDefault="002B07CD" w:rsidP="00F44F3A">
            <w:pPr>
              <w:pStyle w:val="Standard1"/>
              <w:spacing w:before="120" w:after="120"/>
            </w:pPr>
            <w:r>
              <w:t xml:space="preserve">Agenda: </w:t>
            </w:r>
          </w:p>
          <w:p w14:paraId="1C4DEB2C" w14:textId="283AC11E" w:rsidR="00053F98" w:rsidRDefault="00053F98" w:rsidP="00053F98">
            <w:pPr>
              <w:pStyle w:val="Standard1"/>
              <w:numPr>
                <w:ilvl w:val="0"/>
                <w:numId w:val="5"/>
              </w:numPr>
              <w:spacing w:before="120" w:after="120"/>
            </w:pPr>
            <w:r>
              <w:t>Create basic dashboard for client-side web application</w:t>
            </w:r>
          </w:p>
          <w:p w14:paraId="62A485E6" w14:textId="6A877C2C" w:rsidR="00053F98" w:rsidRDefault="00053F98" w:rsidP="00053F98">
            <w:pPr>
              <w:pStyle w:val="Standard1"/>
              <w:numPr>
                <w:ilvl w:val="0"/>
                <w:numId w:val="5"/>
              </w:numPr>
              <w:spacing w:before="120" w:after="120"/>
            </w:pPr>
            <w:r>
              <w:t>Integration of Laravel PHP frame-work for MVC</w:t>
            </w:r>
          </w:p>
          <w:p w14:paraId="2A2D9AA2" w14:textId="4109C0E9" w:rsidR="00053F98" w:rsidRDefault="00053F98" w:rsidP="00053F98">
            <w:pPr>
              <w:pStyle w:val="Standard1"/>
              <w:numPr>
                <w:ilvl w:val="0"/>
                <w:numId w:val="5"/>
              </w:numPr>
              <w:spacing w:before="120" w:after="120"/>
            </w:pPr>
            <w:r>
              <w:t>Design initial Database schema</w:t>
            </w:r>
          </w:p>
          <w:p w14:paraId="38802785" w14:textId="77777777" w:rsidR="002B07CD" w:rsidRDefault="002B07CD" w:rsidP="00F44F3A">
            <w:pPr>
              <w:pStyle w:val="Standard1"/>
              <w:spacing w:before="120" w:after="120"/>
            </w:pPr>
          </w:p>
          <w:p w14:paraId="2778DF9A" w14:textId="77777777" w:rsidR="002B07CD" w:rsidRDefault="002B07CD" w:rsidP="00275E67">
            <w:pPr>
              <w:rPr>
                <w:b/>
                <w:lang w:val="en-GB"/>
              </w:rPr>
            </w:pPr>
            <w:r w:rsidRPr="0068006E">
              <w:rPr>
                <w:b/>
                <w:lang w:val="en-GB"/>
              </w:rPr>
              <w:t>Signature:</w:t>
            </w:r>
          </w:p>
          <w:p w14:paraId="6326D8F5" w14:textId="77777777" w:rsidR="002B07CD" w:rsidRPr="0068006E" w:rsidRDefault="002B07CD" w:rsidP="00275E67">
            <w:pPr>
              <w:rPr>
                <w:b/>
                <w:lang w:val="en-GB"/>
              </w:rPr>
            </w:pPr>
          </w:p>
          <w:p w14:paraId="645E09D1" w14:textId="339706BC" w:rsidR="002B07CD" w:rsidRDefault="002B07CD" w:rsidP="00275E67">
            <w:pPr>
              <w:rPr>
                <w:lang w:val="en-GB"/>
              </w:rPr>
            </w:pPr>
            <w:r>
              <w:rPr>
                <w:lang w:val="en-GB"/>
              </w:rPr>
              <w:t xml:space="preserve">Team member 1: </w:t>
            </w:r>
            <w:r w:rsidR="00053F98">
              <w:t xml:space="preserve">Ana </w:t>
            </w:r>
            <w:proofErr w:type="spellStart"/>
            <w:r w:rsidR="00053F98">
              <w:t>Roldugina</w:t>
            </w:r>
            <w:proofErr w:type="spellEnd"/>
            <w:r w:rsidR="00053F98">
              <w:t xml:space="preserve">         </w:t>
            </w:r>
          </w:p>
          <w:p w14:paraId="06AB7677" w14:textId="1957B6FF" w:rsidR="002B07CD" w:rsidRDefault="002B07CD" w:rsidP="00275E67">
            <w:pPr>
              <w:rPr>
                <w:lang w:val="en-GB"/>
              </w:rPr>
            </w:pPr>
            <w:r>
              <w:rPr>
                <w:lang w:val="en-GB"/>
              </w:rPr>
              <w:t xml:space="preserve">Team member 2: </w:t>
            </w:r>
            <w:r w:rsidR="00053F98">
              <w:t xml:space="preserve">Tamara </w:t>
            </w:r>
            <w:proofErr w:type="spellStart"/>
            <w:r w:rsidR="00053F98">
              <w:t>Saldina</w:t>
            </w:r>
            <w:proofErr w:type="spellEnd"/>
            <w:r w:rsidR="00053F98">
              <w:t xml:space="preserve">        </w:t>
            </w:r>
          </w:p>
          <w:p w14:paraId="7AEC570B" w14:textId="7B9E6084" w:rsidR="002B07CD" w:rsidRDefault="002B07CD" w:rsidP="00275E67">
            <w:pPr>
              <w:rPr>
                <w:lang w:val="en-GB"/>
              </w:rPr>
            </w:pPr>
            <w:r>
              <w:rPr>
                <w:lang w:val="en-GB"/>
              </w:rPr>
              <w:t xml:space="preserve">Team member 3: </w:t>
            </w:r>
            <w:r w:rsidR="00053F98">
              <w:t>Jerome Ching</w:t>
            </w:r>
          </w:p>
          <w:p w14:paraId="57D43A74" w14:textId="0F562E9E" w:rsidR="002B07CD" w:rsidRDefault="002B07CD" w:rsidP="00275E67">
            <w:pPr>
              <w:rPr>
                <w:lang w:val="en-GB"/>
              </w:rPr>
            </w:pPr>
            <w:r>
              <w:rPr>
                <w:lang w:val="en-GB"/>
              </w:rPr>
              <w:t xml:space="preserve">Team member 4: </w:t>
            </w:r>
            <w:r w:rsidR="00053F98">
              <w:t>Jordan Pike</w:t>
            </w:r>
          </w:p>
          <w:p w14:paraId="03D35EEB" w14:textId="25D08EAD" w:rsidR="002B07CD" w:rsidRDefault="002B07CD" w:rsidP="0016291E">
            <w:pPr>
              <w:rPr>
                <w:lang w:val="en-GB"/>
              </w:rPr>
            </w:pPr>
            <w:r>
              <w:rPr>
                <w:lang w:val="en-GB"/>
              </w:rPr>
              <w:t xml:space="preserve">Team member 5: </w:t>
            </w:r>
            <w:r w:rsidR="00053F98">
              <w:t>Morgan Gill</w:t>
            </w:r>
          </w:p>
          <w:p w14:paraId="5EED0AA0" w14:textId="77777777" w:rsidR="0016291E" w:rsidRPr="0016291E" w:rsidRDefault="0016291E" w:rsidP="0016291E">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46BD913D" w14:textId="77777777" w:rsidR="002B07CD" w:rsidRDefault="002B07CD" w:rsidP="00F44F3A">
            <w:pPr>
              <w:pStyle w:val="Standard1"/>
              <w:spacing w:before="120" w:after="120"/>
            </w:pPr>
          </w:p>
        </w:tc>
      </w:tr>
      <w:tr w:rsidR="00FF1999" w14:paraId="5B5C1678" w14:textId="77777777" w:rsidTr="00FF1999">
        <w:trPr>
          <w:trHeight w:val="336"/>
        </w:trPr>
        <w:tc>
          <w:tcPr>
            <w:tcW w:w="0" w:type="auto"/>
            <w:gridSpan w:val="2"/>
            <w:shd w:val="pct10" w:color="auto" w:fill="auto"/>
          </w:tcPr>
          <w:p w14:paraId="6A2CC0D8" w14:textId="77777777" w:rsidR="00FF1999" w:rsidRDefault="00FF1999" w:rsidP="00DC3021">
            <w:pPr>
              <w:pStyle w:val="Standard1"/>
            </w:pPr>
          </w:p>
        </w:tc>
        <w:tc>
          <w:tcPr>
            <w:tcW w:w="1497" w:type="dxa"/>
            <w:shd w:val="pct10" w:color="auto" w:fill="auto"/>
          </w:tcPr>
          <w:p w14:paraId="51EF1095" w14:textId="77777777" w:rsidR="00FF1999" w:rsidRDefault="00FF1999" w:rsidP="00DC3021">
            <w:pPr>
              <w:pStyle w:val="Standard1"/>
            </w:pPr>
          </w:p>
        </w:tc>
      </w:tr>
      <w:tr w:rsidR="00FF1999" w14:paraId="4D37EED0" w14:textId="77777777" w:rsidTr="00FF1999">
        <w:trPr>
          <w:trHeight w:val="1447"/>
        </w:trPr>
        <w:tc>
          <w:tcPr>
            <w:tcW w:w="0" w:type="auto"/>
            <w:shd w:val="pct10" w:color="auto" w:fill="auto"/>
          </w:tcPr>
          <w:p w14:paraId="76D6DA79" w14:textId="77777777" w:rsidR="00FF1999" w:rsidRDefault="00FF1999" w:rsidP="00DC3021">
            <w:pPr>
              <w:pStyle w:val="Standard1"/>
              <w:rPr>
                <w:b/>
                <w:sz w:val="40"/>
              </w:rPr>
            </w:pPr>
            <w:r>
              <w:rPr>
                <w:b/>
                <w:sz w:val="40"/>
              </w:rPr>
              <w:t>Team_06</w:t>
            </w:r>
          </w:p>
        </w:tc>
        <w:tc>
          <w:tcPr>
            <w:tcW w:w="0" w:type="auto"/>
            <w:shd w:val="pct10" w:color="auto" w:fill="auto"/>
          </w:tcPr>
          <w:p w14:paraId="2B884ED7" w14:textId="77777777" w:rsidR="00FF1999" w:rsidRPr="00A245F2" w:rsidRDefault="00FF1999" w:rsidP="00DC3021">
            <w:pPr>
              <w:pStyle w:val="Standard1"/>
              <w:spacing w:before="0" w:after="0"/>
              <w:rPr>
                <w:b/>
                <w:sz w:val="36"/>
                <w:szCs w:val="36"/>
              </w:rPr>
            </w:pPr>
            <w:r w:rsidRPr="00A245F2">
              <w:rPr>
                <w:b/>
                <w:sz w:val="36"/>
                <w:szCs w:val="36"/>
              </w:rPr>
              <w:t>Capstone Project II</w:t>
            </w:r>
          </w:p>
          <w:p w14:paraId="274563C0" w14:textId="77777777" w:rsidR="00FF1999" w:rsidRPr="00A245F2" w:rsidRDefault="00FF1999" w:rsidP="00DC3021">
            <w:pPr>
              <w:pStyle w:val="Standard1"/>
              <w:spacing w:before="0" w:after="0"/>
              <w:ind w:firstLine="720"/>
              <w:rPr>
                <w:b/>
                <w:sz w:val="36"/>
                <w:szCs w:val="36"/>
              </w:rPr>
            </w:pPr>
          </w:p>
          <w:p w14:paraId="2C1087D4" w14:textId="2A399360" w:rsidR="00FF1999" w:rsidRPr="00A245F2" w:rsidRDefault="00FF1999" w:rsidP="00DC3021">
            <w:pPr>
              <w:pStyle w:val="Standard1"/>
              <w:spacing w:before="0" w:after="0"/>
              <w:rPr>
                <w:b/>
                <w:sz w:val="36"/>
                <w:szCs w:val="36"/>
              </w:rPr>
            </w:pPr>
            <w:r w:rsidRPr="00A245F2">
              <w:rPr>
                <w:b/>
                <w:sz w:val="36"/>
                <w:szCs w:val="36"/>
              </w:rPr>
              <w:t xml:space="preserve">Minutes of Meeting # </w:t>
            </w:r>
            <w:r>
              <w:rPr>
                <w:b/>
                <w:sz w:val="36"/>
                <w:szCs w:val="36"/>
              </w:rPr>
              <w:t>0</w:t>
            </w:r>
            <w:r w:rsidR="003F6C75">
              <w:rPr>
                <w:b/>
                <w:sz w:val="36"/>
                <w:szCs w:val="36"/>
              </w:rPr>
              <w:t>2</w:t>
            </w:r>
          </w:p>
          <w:p w14:paraId="1137AA02" w14:textId="77777777" w:rsidR="00FF1999" w:rsidRDefault="00FF1999" w:rsidP="00DC3021">
            <w:pPr>
              <w:pStyle w:val="Standard1"/>
              <w:spacing w:before="0" w:after="0"/>
              <w:rPr>
                <w:b/>
                <w:sz w:val="24"/>
              </w:rPr>
            </w:pPr>
          </w:p>
          <w:p w14:paraId="1F81C7F9" w14:textId="3E31B391" w:rsidR="00FF1999" w:rsidRDefault="00FF1999" w:rsidP="00DC3021">
            <w:pPr>
              <w:pStyle w:val="Standard1"/>
              <w:spacing w:before="0" w:after="0"/>
              <w:rPr>
                <w:b/>
                <w:sz w:val="24"/>
              </w:rPr>
            </w:pPr>
            <w:r>
              <w:rPr>
                <w:b/>
                <w:sz w:val="24"/>
              </w:rPr>
              <w:t xml:space="preserve">Date: </w:t>
            </w:r>
            <w:r w:rsidR="00DC3021" w:rsidRPr="00DC3021">
              <w:rPr>
                <w:sz w:val="24"/>
                <w:szCs w:val="24"/>
              </w:rPr>
              <w:t>Jan 17</w:t>
            </w:r>
            <w:r w:rsidR="00DC3021" w:rsidRPr="00DC3021">
              <w:rPr>
                <w:sz w:val="24"/>
                <w:szCs w:val="24"/>
                <w:vertAlign w:val="superscript"/>
              </w:rPr>
              <w:t>th</w:t>
            </w:r>
            <w:r w:rsidR="00DC3021" w:rsidRPr="00DC3021">
              <w:rPr>
                <w:sz w:val="24"/>
                <w:szCs w:val="24"/>
              </w:rPr>
              <w:t>, 2019</w:t>
            </w:r>
          </w:p>
          <w:p w14:paraId="50E16C9B" w14:textId="77777777" w:rsidR="00FF1999" w:rsidRDefault="00FF1999" w:rsidP="00DC3021">
            <w:pPr>
              <w:pStyle w:val="Standard1"/>
              <w:spacing w:before="0" w:after="0"/>
              <w:rPr>
                <w:b/>
                <w:sz w:val="24"/>
              </w:rPr>
            </w:pPr>
            <w:r>
              <w:rPr>
                <w:b/>
                <w:sz w:val="24"/>
              </w:rPr>
              <w:t xml:space="preserve">Time: </w:t>
            </w:r>
            <w:r w:rsidRPr="002A3B5D">
              <w:rPr>
                <w:sz w:val="24"/>
              </w:rPr>
              <w:t>2:00pn – 4:00pm</w:t>
            </w:r>
          </w:p>
          <w:p w14:paraId="73104548" w14:textId="77777777" w:rsidR="00FF1999" w:rsidRPr="002A3B5D" w:rsidRDefault="00FF1999"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523EC63A" w14:textId="77777777" w:rsidR="00FF1999" w:rsidRPr="0064134A" w:rsidRDefault="00FF1999"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4D478EA3" w14:textId="77777777" w:rsidR="00FF1999" w:rsidRPr="0064134A" w:rsidRDefault="00FF1999" w:rsidP="00DC3021">
            <w:pPr>
              <w:pStyle w:val="Standard1"/>
              <w:spacing w:before="0" w:after="0"/>
              <w:rPr>
                <w:b/>
                <w:sz w:val="36"/>
                <w:szCs w:val="36"/>
              </w:rPr>
            </w:pPr>
          </w:p>
        </w:tc>
      </w:tr>
      <w:tr w:rsidR="00FF1999" w14:paraId="6527BD14" w14:textId="77777777" w:rsidTr="00FF1999">
        <w:trPr>
          <w:trHeight w:val="450"/>
        </w:trPr>
        <w:tc>
          <w:tcPr>
            <w:tcW w:w="0" w:type="auto"/>
            <w:gridSpan w:val="2"/>
            <w:tcBorders>
              <w:bottom w:val="double" w:sz="6" w:space="0" w:color="auto"/>
            </w:tcBorders>
            <w:shd w:val="pct10" w:color="auto" w:fill="auto"/>
          </w:tcPr>
          <w:p w14:paraId="75D1751B" w14:textId="77777777" w:rsidR="00FF1999" w:rsidRDefault="00FF1999" w:rsidP="00DC3021">
            <w:pPr>
              <w:pStyle w:val="Standard1"/>
            </w:pPr>
          </w:p>
        </w:tc>
        <w:tc>
          <w:tcPr>
            <w:tcW w:w="1497" w:type="dxa"/>
            <w:tcBorders>
              <w:bottom w:val="double" w:sz="6" w:space="0" w:color="auto"/>
            </w:tcBorders>
            <w:shd w:val="pct10" w:color="auto" w:fill="auto"/>
          </w:tcPr>
          <w:p w14:paraId="7F867AF3" w14:textId="77777777" w:rsidR="00FF1999" w:rsidRDefault="00FF1999" w:rsidP="00DC3021">
            <w:pPr>
              <w:pStyle w:val="Standard1"/>
            </w:pPr>
          </w:p>
        </w:tc>
      </w:tr>
      <w:tr w:rsidR="00FF1999" w14:paraId="013DED85" w14:textId="77777777" w:rsidTr="00FF1999">
        <w:trPr>
          <w:trHeight w:val="465"/>
        </w:trPr>
        <w:tc>
          <w:tcPr>
            <w:tcW w:w="0" w:type="auto"/>
            <w:gridSpan w:val="2"/>
          </w:tcPr>
          <w:p w14:paraId="408D8B65" w14:textId="77777777" w:rsidR="00FF1999" w:rsidRDefault="00FF1999" w:rsidP="00DC3021">
            <w:pPr>
              <w:pStyle w:val="Standard1"/>
            </w:pPr>
          </w:p>
        </w:tc>
        <w:tc>
          <w:tcPr>
            <w:tcW w:w="1497" w:type="dxa"/>
          </w:tcPr>
          <w:p w14:paraId="11298772" w14:textId="77777777" w:rsidR="00FF1999" w:rsidRDefault="00FF1999" w:rsidP="00DC3021">
            <w:pPr>
              <w:pStyle w:val="Standard1"/>
            </w:pPr>
          </w:p>
        </w:tc>
      </w:tr>
      <w:tr w:rsidR="00FF1999" w14:paraId="32CE9D5C" w14:textId="77777777" w:rsidTr="00FF1999">
        <w:trPr>
          <w:trHeight w:val="981"/>
        </w:trPr>
        <w:tc>
          <w:tcPr>
            <w:tcW w:w="0" w:type="auto"/>
          </w:tcPr>
          <w:p w14:paraId="3FCDB745" w14:textId="77777777" w:rsidR="00FF1999" w:rsidRDefault="00FF1999" w:rsidP="00DC3021">
            <w:r>
              <w:t>Attendees:</w:t>
            </w:r>
          </w:p>
        </w:tc>
        <w:tc>
          <w:tcPr>
            <w:tcW w:w="0" w:type="auto"/>
          </w:tcPr>
          <w:p w14:paraId="51FCB57F" w14:textId="77777777" w:rsidR="00FF1999" w:rsidRDefault="00FF1999" w:rsidP="00DC3021">
            <w:pPr>
              <w:pStyle w:val="Standard1"/>
            </w:pPr>
            <w:r>
              <w:t xml:space="preserve">Team member 1: Ana </w:t>
            </w:r>
            <w:proofErr w:type="spellStart"/>
            <w:r>
              <w:t>Roldugina</w:t>
            </w:r>
            <w:proofErr w:type="spellEnd"/>
            <w:r>
              <w:t xml:space="preserve">         Team member 3: Jerome Ching</w:t>
            </w:r>
          </w:p>
          <w:p w14:paraId="66CBAFDD" w14:textId="77777777" w:rsidR="00FF1999" w:rsidRDefault="00FF1999" w:rsidP="00DC3021">
            <w:pPr>
              <w:pStyle w:val="Standard1"/>
            </w:pPr>
            <w:r>
              <w:t xml:space="preserve">Team member 2: Tamara </w:t>
            </w:r>
            <w:proofErr w:type="spellStart"/>
            <w:r>
              <w:t>Saldina</w:t>
            </w:r>
            <w:proofErr w:type="spellEnd"/>
            <w:r>
              <w:t xml:space="preserve">        Team member 4: Jordan Pike</w:t>
            </w:r>
          </w:p>
          <w:p w14:paraId="2F268C40" w14:textId="77777777" w:rsidR="00FF1999" w:rsidRDefault="00FF1999" w:rsidP="00DC3021">
            <w:pPr>
              <w:pStyle w:val="Standard1"/>
            </w:pPr>
            <w:r>
              <w:t>Team member 5: Morgan Gill</w:t>
            </w:r>
          </w:p>
        </w:tc>
        <w:tc>
          <w:tcPr>
            <w:tcW w:w="1497" w:type="dxa"/>
          </w:tcPr>
          <w:p w14:paraId="74DF3A5B" w14:textId="77777777" w:rsidR="00FF1999" w:rsidRDefault="00FF1999" w:rsidP="00DC3021">
            <w:pPr>
              <w:pStyle w:val="Standard1"/>
            </w:pPr>
          </w:p>
        </w:tc>
      </w:tr>
      <w:tr w:rsidR="00FF1999" w14:paraId="3FF42D3A" w14:textId="77777777" w:rsidTr="00FF1999">
        <w:trPr>
          <w:trHeight w:val="465"/>
        </w:trPr>
        <w:tc>
          <w:tcPr>
            <w:tcW w:w="0" w:type="auto"/>
            <w:gridSpan w:val="2"/>
          </w:tcPr>
          <w:p w14:paraId="3B77A644" w14:textId="77777777" w:rsidR="00FF1999" w:rsidRDefault="00FF1999" w:rsidP="00DC3021">
            <w:pPr>
              <w:pStyle w:val="Standard1"/>
            </w:pPr>
          </w:p>
        </w:tc>
        <w:tc>
          <w:tcPr>
            <w:tcW w:w="1497" w:type="dxa"/>
          </w:tcPr>
          <w:p w14:paraId="7832625B" w14:textId="77777777" w:rsidR="00FF1999" w:rsidRDefault="00FF1999" w:rsidP="00DC3021">
            <w:pPr>
              <w:pStyle w:val="Standard1"/>
            </w:pPr>
          </w:p>
        </w:tc>
      </w:tr>
      <w:tr w:rsidR="00FF1999" w14:paraId="34832469" w14:textId="77777777" w:rsidTr="00FF1999">
        <w:trPr>
          <w:trHeight w:val="711"/>
        </w:trPr>
        <w:tc>
          <w:tcPr>
            <w:tcW w:w="0" w:type="auto"/>
            <w:gridSpan w:val="2"/>
            <w:tcBorders>
              <w:top w:val="single" w:sz="6" w:space="0" w:color="auto"/>
              <w:bottom w:val="dotted" w:sz="4" w:space="0" w:color="auto"/>
            </w:tcBorders>
            <w:shd w:val="pct10" w:color="auto" w:fill="auto"/>
          </w:tcPr>
          <w:p w14:paraId="1577E0C4" w14:textId="77777777" w:rsidR="00FF1999" w:rsidRDefault="00FF1999"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32F678C0" w14:textId="77777777" w:rsidR="00FF1999" w:rsidRDefault="00FF1999" w:rsidP="00DC3021">
            <w:pPr>
              <w:pStyle w:val="Standard1"/>
              <w:rPr>
                <w:b/>
                <w:sz w:val="36"/>
              </w:rPr>
            </w:pPr>
          </w:p>
        </w:tc>
      </w:tr>
      <w:tr w:rsidR="00FF1999" w14:paraId="105B1384"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26188EA3" w14:textId="77777777" w:rsidR="00FF1999" w:rsidRDefault="00FF1999"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1724C96D" w14:textId="77777777" w:rsidR="00FF1999" w:rsidRDefault="00FF1999"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795015A3" w14:textId="77777777" w:rsidR="00FF1999" w:rsidRPr="00285969" w:rsidRDefault="00FF1999" w:rsidP="00DC3021">
            <w:pPr>
              <w:pStyle w:val="Standard1"/>
              <w:spacing w:before="120" w:after="120"/>
              <w:rPr>
                <w:b/>
              </w:rPr>
            </w:pPr>
            <w:r>
              <w:rPr>
                <w:b/>
              </w:rPr>
              <w:t>Responsibility</w:t>
            </w:r>
          </w:p>
        </w:tc>
      </w:tr>
      <w:tr w:rsidR="009B7A4D" w14:paraId="6E5DA658"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10867D4" w14:textId="77777777" w:rsidR="009B7A4D" w:rsidRDefault="009B7A4D" w:rsidP="009B7A4D">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0A83DE53" w14:textId="75CFFD48" w:rsidR="009B7A4D" w:rsidRDefault="009B7A4D" w:rsidP="009B7A4D">
            <w:pPr>
              <w:pStyle w:val="Standard1"/>
              <w:spacing w:before="120" w:after="120"/>
            </w:pPr>
            <w:r>
              <w:t xml:space="preserve">Reviewed previous meeting’s documentation </w:t>
            </w:r>
          </w:p>
        </w:tc>
        <w:tc>
          <w:tcPr>
            <w:tcW w:w="1497" w:type="dxa"/>
            <w:tcBorders>
              <w:top w:val="dotted" w:sz="4" w:space="0" w:color="auto"/>
              <w:left w:val="dotted" w:sz="4" w:space="0" w:color="auto"/>
              <w:bottom w:val="dotted" w:sz="4" w:space="0" w:color="auto"/>
              <w:right w:val="dotted" w:sz="4" w:space="0" w:color="auto"/>
            </w:tcBorders>
          </w:tcPr>
          <w:p w14:paraId="7FF4D35D" w14:textId="09F5C591" w:rsidR="009B7A4D" w:rsidRDefault="009B7A4D" w:rsidP="009B7A4D">
            <w:pPr>
              <w:pStyle w:val="Standard1"/>
              <w:spacing w:before="120" w:after="120"/>
              <w:jc w:val="center"/>
            </w:pPr>
            <w:r>
              <w:t>Morgan Gill</w:t>
            </w:r>
          </w:p>
        </w:tc>
      </w:tr>
      <w:tr w:rsidR="00FF1999" w14:paraId="35AF3EEF"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9C37F13" w14:textId="77777777" w:rsidR="00FF1999" w:rsidRDefault="00FF1999"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7BEEAE2D" w14:textId="52ABD1D6" w:rsidR="00FF1999" w:rsidRDefault="009B7A4D" w:rsidP="00DC3021">
            <w:pPr>
              <w:pStyle w:val="Standard1"/>
              <w:spacing w:before="120" w:after="120"/>
            </w:pPr>
            <w:r>
              <w:t>Create basic dashboard for client-side web application &amp; Integration of Laravel PHP frame-work for MVC</w:t>
            </w:r>
          </w:p>
        </w:tc>
        <w:tc>
          <w:tcPr>
            <w:tcW w:w="1497" w:type="dxa"/>
            <w:tcBorders>
              <w:top w:val="dotted" w:sz="4" w:space="0" w:color="auto"/>
              <w:left w:val="dotted" w:sz="4" w:space="0" w:color="auto"/>
              <w:bottom w:val="dotted" w:sz="4" w:space="0" w:color="auto"/>
              <w:right w:val="dotted" w:sz="4" w:space="0" w:color="auto"/>
            </w:tcBorders>
          </w:tcPr>
          <w:p w14:paraId="6B4BFBBD" w14:textId="77777777" w:rsidR="009B7A4D" w:rsidRDefault="00FF1999" w:rsidP="00DC3021">
            <w:pPr>
              <w:pStyle w:val="Standard1"/>
              <w:spacing w:before="120" w:after="120"/>
              <w:jc w:val="center"/>
            </w:pPr>
            <w:r>
              <w:t xml:space="preserve">Ana </w:t>
            </w:r>
            <w:proofErr w:type="spellStart"/>
            <w:r>
              <w:t>Roldugina</w:t>
            </w:r>
            <w:proofErr w:type="spellEnd"/>
            <w:r>
              <w:t xml:space="preserve"> </w:t>
            </w:r>
          </w:p>
          <w:p w14:paraId="0E9CEFFC" w14:textId="5D056ED4" w:rsidR="00FF1999" w:rsidRDefault="009B7A4D" w:rsidP="00DC3021">
            <w:pPr>
              <w:pStyle w:val="Standard1"/>
              <w:spacing w:before="120" w:after="120"/>
              <w:jc w:val="center"/>
            </w:pPr>
            <w:r>
              <w:t xml:space="preserve">Tamara </w:t>
            </w:r>
            <w:proofErr w:type="spellStart"/>
            <w:r>
              <w:t>Saldina</w:t>
            </w:r>
            <w:proofErr w:type="spellEnd"/>
            <w:r>
              <w:t xml:space="preserve">        </w:t>
            </w:r>
            <w:r w:rsidR="00FF1999">
              <w:t xml:space="preserve">        </w:t>
            </w:r>
          </w:p>
        </w:tc>
      </w:tr>
      <w:tr w:rsidR="00FF1999" w14:paraId="79FBA4FB"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F0E2CFE" w14:textId="77777777" w:rsidR="00FF1999" w:rsidRDefault="00FF1999"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7DE0E1C3" w14:textId="2F0FD713" w:rsidR="00FF1999" w:rsidRDefault="009B7A4D" w:rsidP="009B7A4D">
            <w:pPr>
              <w:pStyle w:val="Standard1"/>
              <w:spacing w:before="120" w:after="120"/>
            </w:pPr>
            <w:r>
              <w:t>Design initial Database schema &amp; weighed pros and cons of UWP against WPF</w:t>
            </w:r>
          </w:p>
        </w:tc>
        <w:tc>
          <w:tcPr>
            <w:tcW w:w="1497" w:type="dxa"/>
            <w:tcBorders>
              <w:top w:val="dotted" w:sz="4" w:space="0" w:color="auto"/>
              <w:left w:val="dotted" w:sz="4" w:space="0" w:color="auto"/>
              <w:bottom w:val="dotted" w:sz="4" w:space="0" w:color="auto"/>
              <w:right w:val="dotted" w:sz="4" w:space="0" w:color="auto"/>
            </w:tcBorders>
          </w:tcPr>
          <w:p w14:paraId="529EE1C1" w14:textId="77777777" w:rsidR="009B7A4D" w:rsidRDefault="009B7A4D" w:rsidP="009B7A4D">
            <w:pPr>
              <w:pStyle w:val="Standard1"/>
              <w:spacing w:before="120" w:after="120"/>
              <w:jc w:val="center"/>
            </w:pPr>
            <w:r>
              <w:t xml:space="preserve">Ana </w:t>
            </w:r>
            <w:proofErr w:type="spellStart"/>
            <w:r>
              <w:t>Roldugina</w:t>
            </w:r>
            <w:proofErr w:type="spellEnd"/>
          </w:p>
          <w:p w14:paraId="3741FFB5" w14:textId="4C28C21E" w:rsidR="00FF1999" w:rsidRDefault="009B7A4D" w:rsidP="009B7A4D">
            <w:pPr>
              <w:pStyle w:val="Standard1"/>
              <w:spacing w:before="120" w:after="120"/>
              <w:jc w:val="center"/>
            </w:pPr>
            <w:r>
              <w:t xml:space="preserve">&amp; All </w:t>
            </w:r>
          </w:p>
        </w:tc>
      </w:tr>
      <w:tr w:rsidR="009B7A4D" w14:paraId="54AB5C0D"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45F53668" w14:textId="77777777" w:rsidR="009B7A4D" w:rsidRDefault="009B7A4D" w:rsidP="009B7A4D">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6B350C1F" w14:textId="14499E21" w:rsidR="009B7A4D" w:rsidRDefault="009B7A4D" w:rsidP="009B7A4D">
            <w:pPr>
              <w:pStyle w:val="Standard1"/>
              <w:spacing w:before="120" w:after="120"/>
            </w:pPr>
            <w:r>
              <w:t>Scheduled in-person meeting with stakeholder</w:t>
            </w:r>
          </w:p>
        </w:tc>
        <w:tc>
          <w:tcPr>
            <w:tcW w:w="1497" w:type="dxa"/>
            <w:tcBorders>
              <w:top w:val="dotted" w:sz="4" w:space="0" w:color="auto"/>
              <w:left w:val="dotted" w:sz="4" w:space="0" w:color="auto"/>
              <w:bottom w:val="dotted" w:sz="4" w:space="0" w:color="auto"/>
              <w:right w:val="dotted" w:sz="4" w:space="0" w:color="auto"/>
            </w:tcBorders>
          </w:tcPr>
          <w:p w14:paraId="6D1EE105" w14:textId="0F5AE5BA" w:rsidR="009B7A4D" w:rsidRDefault="009B7A4D" w:rsidP="009B7A4D">
            <w:pPr>
              <w:pStyle w:val="Standard1"/>
              <w:spacing w:before="120" w:after="120"/>
              <w:jc w:val="center"/>
            </w:pPr>
            <w:r>
              <w:t xml:space="preserve">Ana </w:t>
            </w:r>
            <w:proofErr w:type="spellStart"/>
            <w:r>
              <w:t>Roldugina</w:t>
            </w:r>
            <w:proofErr w:type="spellEnd"/>
            <w:r>
              <w:t xml:space="preserve"> </w:t>
            </w:r>
          </w:p>
        </w:tc>
      </w:tr>
      <w:tr w:rsidR="00FF1999" w14:paraId="271FC62D" w14:textId="77777777" w:rsidTr="00FF1999">
        <w:trPr>
          <w:trHeight w:val="1992"/>
        </w:trPr>
        <w:tc>
          <w:tcPr>
            <w:tcW w:w="2836" w:type="dxa"/>
            <w:tcBorders>
              <w:top w:val="dotted" w:sz="4" w:space="0" w:color="auto"/>
              <w:left w:val="dotted" w:sz="4" w:space="0" w:color="auto"/>
              <w:bottom w:val="dotted" w:sz="4" w:space="0" w:color="auto"/>
              <w:right w:val="dotted" w:sz="4" w:space="0" w:color="auto"/>
            </w:tcBorders>
          </w:tcPr>
          <w:p w14:paraId="4CF73377" w14:textId="77777777" w:rsidR="00FF1999" w:rsidRDefault="00FF1999"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427E46C7" w14:textId="3CCC3FEB" w:rsidR="00FF1999" w:rsidRDefault="00FF1999" w:rsidP="00DC3021">
            <w:pPr>
              <w:pStyle w:val="Standard1"/>
              <w:spacing w:before="120" w:after="120"/>
            </w:pPr>
            <w:r>
              <w:t xml:space="preserve">Date: Jan </w:t>
            </w:r>
            <w:r w:rsidR="00DC3021">
              <w:t>24</w:t>
            </w:r>
            <w:r w:rsidRPr="00AF3679">
              <w:rPr>
                <w:vertAlign w:val="superscript"/>
              </w:rPr>
              <w:t>th</w:t>
            </w:r>
            <w:r>
              <w:t>, 2019</w:t>
            </w:r>
          </w:p>
          <w:p w14:paraId="016E2560" w14:textId="77777777" w:rsidR="00FF1999" w:rsidRDefault="00FF1999" w:rsidP="00DC3021">
            <w:pPr>
              <w:pStyle w:val="Standard1"/>
              <w:spacing w:before="120" w:after="120"/>
            </w:pPr>
            <w:r>
              <w:t>Time</w:t>
            </w:r>
            <w:r w:rsidRPr="00053F98">
              <w:t>: 2:00pn – 4:00pm</w:t>
            </w:r>
          </w:p>
          <w:p w14:paraId="799C889F" w14:textId="77777777" w:rsidR="00FF1999" w:rsidRDefault="00FF1999" w:rsidP="00DC3021">
            <w:pPr>
              <w:pStyle w:val="Standard1"/>
              <w:spacing w:before="120" w:after="120"/>
            </w:pPr>
            <w:r>
              <w:t xml:space="preserve">Location: </w:t>
            </w:r>
            <w:r w:rsidRPr="00053F98">
              <w:t>Casa Loma Campus Library Room E</w:t>
            </w:r>
          </w:p>
          <w:p w14:paraId="0532372C" w14:textId="77777777" w:rsidR="00FF1999" w:rsidRDefault="00FF1999" w:rsidP="00DC3021">
            <w:pPr>
              <w:pStyle w:val="Standard1"/>
              <w:spacing w:before="120" w:after="120"/>
            </w:pPr>
            <w:r>
              <w:t xml:space="preserve">Agenda: </w:t>
            </w:r>
          </w:p>
          <w:p w14:paraId="00F70FC3" w14:textId="453CCB0C" w:rsidR="00FF1999" w:rsidRDefault="009B7A4D" w:rsidP="00DC3021">
            <w:pPr>
              <w:pStyle w:val="Standard1"/>
              <w:numPr>
                <w:ilvl w:val="0"/>
                <w:numId w:val="5"/>
              </w:numPr>
              <w:spacing w:before="120" w:after="120"/>
            </w:pPr>
            <w:r>
              <w:t>Discuss client-side user experience</w:t>
            </w:r>
          </w:p>
          <w:p w14:paraId="0DD65C2B" w14:textId="68F01D5A" w:rsidR="00FF1999" w:rsidRDefault="009B7A4D" w:rsidP="009B7A4D">
            <w:pPr>
              <w:pStyle w:val="Standard1"/>
              <w:numPr>
                <w:ilvl w:val="0"/>
                <w:numId w:val="5"/>
              </w:numPr>
              <w:spacing w:before="120" w:after="120"/>
            </w:pPr>
            <w:r>
              <w:t>Investigated possibility of a future in-person stakeholder meeting (location needs to be decided, time slot secured)</w:t>
            </w:r>
          </w:p>
          <w:p w14:paraId="739A945A" w14:textId="77777777" w:rsidR="00FF1999" w:rsidRDefault="00FF1999" w:rsidP="00DC3021">
            <w:pPr>
              <w:rPr>
                <w:b/>
                <w:lang w:val="en-GB"/>
              </w:rPr>
            </w:pPr>
            <w:r w:rsidRPr="0068006E">
              <w:rPr>
                <w:b/>
                <w:lang w:val="en-GB"/>
              </w:rPr>
              <w:t>Signature:</w:t>
            </w:r>
          </w:p>
          <w:p w14:paraId="0C3A4822" w14:textId="77777777" w:rsidR="00FF1999" w:rsidRPr="0068006E" w:rsidRDefault="00FF1999" w:rsidP="00DC3021">
            <w:pPr>
              <w:rPr>
                <w:b/>
                <w:lang w:val="en-GB"/>
              </w:rPr>
            </w:pPr>
          </w:p>
          <w:p w14:paraId="32EDECC9" w14:textId="77777777" w:rsidR="00FF1999" w:rsidRDefault="00FF1999" w:rsidP="00DC3021">
            <w:pPr>
              <w:rPr>
                <w:lang w:val="en-GB"/>
              </w:rPr>
            </w:pPr>
            <w:r>
              <w:rPr>
                <w:lang w:val="en-GB"/>
              </w:rPr>
              <w:t xml:space="preserve">Team member 1: </w:t>
            </w:r>
            <w:r>
              <w:t xml:space="preserve">Ana </w:t>
            </w:r>
            <w:proofErr w:type="spellStart"/>
            <w:r>
              <w:t>Roldugina</w:t>
            </w:r>
            <w:proofErr w:type="spellEnd"/>
            <w:r>
              <w:t xml:space="preserve">         </w:t>
            </w:r>
          </w:p>
          <w:p w14:paraId="6CA1A9D7" w14:textId="77777777" w:rsidR="00FF1999" w:rsidRDefault="00FF1999" w:rsidP="00DC3021">
            <w:pPr>
              <w:rPr>
                <w:lang w:val="en-GB"/>
              </w:rPr>
            </w:pPr>
            <w:r>
              <w:rPr>
                <w:lang w:val="en-GB"/>
              </w:rPr>
              <w:t xml:space="preserve">Team member 2: </w:t>
            </w:r>
            <w:r>
              <w:t xml:space="preserve">Tamara </w:t>
            </w:r>
            <w:proofErr w:type="spellStart"/>
            <w:r>
              <w:t>Saldina</w:t>
            </w:r>
            <w:proofErr w:type="spellEnd"/>
            <w:r>
              <w:t xml:space="preserve">        </w:t>
            </w:r>
          </w:p>
          <w:p w14:paraId="10FDA09C" w14:textId="77777777" w:rsidR="00FF1999" w:rsidRDefault="00FF1999" w:rsidP="00DC3021">
            <w:pPr>
              <w:rPr>
                <w:lang w:val="en-GB"/>
              </w:rPr>
            </w:pPr>
            <w:r>
              <w:rPr>
                <w:lang w:val="en-GB"/>
              </w:rPr>
              <w:t xml:space="preserve">Team member 3: </w:t>
            </w:r>
            <w:r>
              <w:t>Jerome Ching</w:t>
            </w:r>
          </w:p>
          <w:p w14:paraId="6D072BC1" w14:textId="77777777" w:rsidR="00FF1999" w:rsidRDefault="00FF1999" w:rsidP="00DC3021">
            <w:pPr>
              <w:rPr>
                <w:lang w:val="en-GB"/>
              </w:rPr>
            </w:pPr>
            <w:r>
              <w:rPr>
                <w:lang w:val="en-GB"/>
              </w:rPr>
              <w:t xml:space="preserve">Team member 4: </w:t>
            </w:r>
            <w:r>
              <w:t>Jordan Pike</w:t>
            </w:r>
          </w:p>
          <w:p w14:paraId="472675F6" w14:textId="77777777" w:rsidR="00FF1999" w:rsidRDefault="00FF1999" w:rsidP="00DC3021">
            <w:pPr>
              <w:rPr>
                <w:lang w:val="en-GB"/>
              </w:rPr>
            </w:pPr>
            <w:r>
              <w:rPr>
                <w:lang w:val="en-GB"/>
              </w:rPr>
              <w:t xml:space="preserve">Team member 5: </w:t>
            </w:r>
            <w:r>
              <w:t>Morgan Gill</w:t>
            </w:r>
          </w:p>
          <w:p w14:paraId="2988391B" w14:textId="77777777" w:rsidR="00FF1999" w:rsidRPr="0016291E" w:rsidRDefault="00FF1999" w:rsidP="00DC3021">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6A03995F" w14:textId="77777777" w:rsidR="00FF1999" w:rsidRDefault="00FF1999" w:rsidP="00DC3021">
            <w:pPr>
              <w:pStyle w:val="Standard1"/>
              <w:spacing w:before="120" w:after="120"/>
            </w:pPr>
          </w:p>
        </w:tc>
      </w:tr>
      <w:tr w:rsidR="009B7A4D" w14:paraId="05DFCBE5" w14:textId="77777777" w:rsidTr="009B7A4D">
        <w:trPr>
          <w:trHeight w:val="336"/>
        </w:trPr>
        <w:tc>
          <w:tcPr>
            <w:tcW w:w="0" w:type="auto"/>
            <w:gridSpan w:val="2"/>
            <w:shd w:val="pct10" w:color="auto" w:fill="auto"/>
          </w:tcPr>
          <w:p w14:paraId="2A4FA4C0" w14:textId="77777777" w:rsidR="009B7A4D" w:rsidRDefault="009B7A4D" w:rsidP="00DC3021">
            <w:pPr>
              <w:pStyle w:val="Standard1"/>
            </w:pPr>
          </w:p>
        </w:tc>
        <w:tc>
          <w:tcPr>
            <w:tcW w:w="1497" w:type="dxa"/>
            <w:shd w:val="pct10" w:color="auto" w:fill="auto"/>
          </w:tcPr>
          <w:p w14:paraId="4C7028F3" w14:textId="77777777" w:rsidR="009B7A4D" w:rsidRDefault="009B7A4D" w:rsidP="00DC3021">
            <w:pPr>
              <w:pStyle w:val="Standard1"/>
            </w:pPr>
          </w:p>
        </w:tc>
      </w:tr>
      <w:tr w:rsidR="009B7A4D" w14:paraId="4FC1991D" w14:textId="77777777" w:rsidTr="009B7A4D">
        <w:trPr>
          <w:trHeight w:val="1447"/>
        </w:trPr>
        <w:tc>
          <w:tcPr>
            <w:tcW w:w="0" w:type="auto"/>
            <w:shd w:val="pct10" w:color="auto" w:fill="auto"/>
          </w:tcPr>
          <w:p w14:paraId="759DCCF5" w14:textId="77777777" w:rsidR="009B7A4D" w:rsidRDefault="009B7A4D" w:rsidP="00DC3021">
            <w:pPr>
              <w:pStyle w:val="Standard1"/>
              <w:rPr>
                <w:b/>
                <w:sz w:val="40"/>
              </w:rPr>
            </w:pPr>
            <w:r>
              <w:rPr>
                <w:b/>
                <w:sz w:val="40"/>
              </w:rPr>
              <w:t>Team_06</w:t>
            </w:r>
          </w:p>
        </w:tc>
        <w:tc>
          <w:tcPr>
            <w:tcW w:w="0" w:type="auto"/>
            <w:shd w:val="pct10" w:color="auto" w:fill="auto"/>
          </w:tcPr>
          <w:p w14:paraId="41CCB8C2"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65D8B7BA" w14:textId="77777777" w:rsidR="009B7A4D" w:rsidRPr="00A245F2" w:rsidRDefault="009B7A4D" w:rsidP="00DC3021">
            <w:pPr>
              <w:pStyle w:val="Standard1"/>
              <w:spacing w:before="0" w:after="0"/>
              <w:ind w:firstLine="720"/>
              <w:rPr>
                <w:b/>
                <w:sz w:val="36"/>
                <w:szCs w:val="36"/>
              </w:rPr>
            </w:pPr>
          </w:p>
          <w:p w14:paraId="460D3ED3" w14:textId="4F976FDE"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3F6C75">
              <w:rPr>
                <w:b/>
                <w:sz w:val="36"/>
                <w:szCs w:val="36"/>
              </w:rPr>
              <w:t>3</w:t>
            </w:r>
          </w:p>
          <w:p w14:paraId="052FFFD8" w14:textId="77777777" w:rsidR="009B7A4D" w:rsidRDefault="009B7A4D" w:rsidP="00DC3021">
            <w:pPr>
              <w:pStyle w:val="Standard1"/>
              <w:spacing w:before="0" w:after="0"/>
              <w:rPr>
                <w:b/>
                <w:sz w:val="24"/>
              </w:rPr>
            </w:pPr>
          </w:p>
          <w:p w14:paraId="1D76B71F" w14:textId="58ADB0E9" w:rsidR="009B7A4D" w:rsidRDefault="009B7A4D" w:rsidP="00DC3021">
            <w:pPr>
              <w:pStyle w:val="Standard1"/>
              <w:spacing w:before="0" w:after="0"/>
              <w:rPr>
                <w:b/>
                <w:sz w:val="24"/>
              </w:rPr>
            </w:pPr>
            <w:r>
              <w:rPr>
                <w:b/>
                <w:sz w:val="24"/>
              </w:rPr>
              <w:t xml:space="preserve">Date: </w:t>
            </w:r>
            <w:r w:rsidRPr="0064134A">
              <w:rPr>
                <w:sz w:val="24"/>
                <w:szCs w:val="24"/>
              </w:rPr>
              <w:t xml:space="preserve">Jan </w:t>
            </w:r>
            <w:r w:rsidR="00DC3021">
              <w:rPr>
                <w:sz w:val="24"/>
                <w:szCs w:val="24"/>
              </w:rPr>
              <w:t>24</w:t>
            </w:r>
            <w:r w:rsidRPr="0064134A">
              <w:rPr>
                <w:sz w:val="24"/>
                <w:szCs w:val="24"/>
                <w:vertAlign w:val="superscript"/>
              </w:rPr>
              <w:t>th</w:t>
            </w:r>
            <w:r w:rsidRPr="0064134A">
              <w:rPr>
                <w:sz w:val="24"/>
                <w:szCs w:val="24"/>
              </w:rPr>
              <w:t>, 2019</w:t>
            </w:r>
          </w:p>
          <w:p w14:paraId="6E5BD5D5"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542747B6"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01F6EA5C"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78898BB5" w14:textId="77777777" w:rsidR="009B7A4D" w:rsidRPr="0064134A" w:rsidRDefault="009B7A4D" w:rsidP="00DC3021">
            <w:pPr>
              <w:pStyle w:val="Standard1"/>
              <w:spacing w:before="0" w:after="0"/>
              <w:rPr>
                <w:b/>
                <w:sz w:val="36"/>
                <w:szCs w:val="36"/>
              </w:rPr>
            </w:pPr>
          </w:p>
        </w:tc>
      </w:tr>
      <w:tr w:rsidR="009B7A4D" w14:paraId="66444B00" w14:textId="77777777" w:rsidTr="009B7A4D">
        <w:trPr>
          <w:trHeight w:val="450"/>
        </w:trPr>
        <w:tc>
          <w:tcPr>
            <w:tcW w:w="0" w:type="auto"/>
            <w:gridSpan w:val="2"/>
            <w:tcBorders>
              <w:bottom w:val="double" w:sz="6" w:space="0" w:color="auto"/>
            </w:tcBorders>
            <w:shd w:val="pct10" w:color="auto" w:fill="auto"/>
          </w:tcPr>
          <w:p w14:paraId="511BCFC4" w14:textId="77777777" w:rsidR="009B7A4D" w:rsidRDefault="009B7A4D" w:rsidP="00DC3021">
            <w:pPr>
              <w:pStyle w:val="Standard1"/>
            </w:pPr>
          </w:p>
        </w:tc>
        <w:tc>
          <w:tcPr>
            <w:tcW w:w="1497" w:type="dxa"/>
            <w:tcBorders>
              <w:bottom w:val="double" w:sz="6" w:space="0" w:color="auto"/>
            </w:tcBorders>
            <w:shd w:val="pct10" w:color="auto" w:fill="auto"/>
          </w:tcPr>
          <w:p w14:paraId="32FE7110" w14:textId="77777777" w:rsidR="009B7A4D" w:rsidRDefault="009B7A4D" w:rsidP="00DC3021">
            <w:pPr>
              <w:pStyle w:val="Standard1"/>
            </w:pPr>
          </w:p>
        </w:tc>
      </w:tr>
      <w:tr w:rsidR="009B7A4D" w14:paraId="6A7B4E66" w14:textId="77777777" w:rsidTr="009B7A4D">
        <w:trPr>
          <w:trHeight w:val="465"/>
        </w:trPr>
        <w:tc>
          <w:tcPr>
            <w:tcW w:w="0" w:type="auto"/>
            <w:gridSpan w:val="2"/>
          </w:tcPr>
          <w:p w14:paraId="64FE372F" w14:textId="77777777" w:rsidR="009B7A4D" w:rsidRDefault="009B7A4D" w:rsidP="00DC3021">
            <w:pPr>
              <w:pStyle w:val="Standard1"/>
            </w:pPr>
          </w:p>
        </w:tc>
        <w:tc>
          <w:tcPr>
            <w:tcW w:w="1497" w:type="dxa"/>
          </w:tcPr>
          <w:p w14:paraId="0797ED67" w14:textId="77777777" w:rsidR="009B7A4D" w:rsidRDefault="009B7A4D" w:rsidP="00DC3021">
            <w:pPr>
              <w:pStyle w:val="Standard1"/>
            </w:pPr>
          </w:p>
        </w:tc>
      </w:tr>
      <w:tr w:rsidR="009B7A4D" w14:paraId="7BCDA198" w14:textId="77777777" w:rsidTr="009B7A4D">
        <w:trPr>
          <w:trHeight w:val="981"/>
        </w:trPr>
        <w:tc>
          <w:tcPr>
            <w:tcW w:w="0" w:type="auto"/>
          </w:tcPr>
          <w:p w14:paraId="177B91EC" w14:textId="77777777" w:rsidR="009B7A4D" w:rsidRDefault="009B7A4D" w:rsidP="00DC3021">
            <w:r>
              <w:t>Attendees:</w:t>
            </w:r>
          </w:p>
        </w:tc>
        <w:tc>
          <w:tcPr>
            <w:tcW w:w="0" w:type="auto"/>
          </w:tcPr>
          <w:p w14:paraId="7A99CFAA"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79C0B127"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705923DE" w14:textId="77AF27D8" w:rsidR="009B7A4D" w:rsidRDefault="009B7A4D" w:rsidP="00DC3021">
            <w:pPr>
              <w:pStyle w:val="Standard1"/>
            </w:pPr>
            <w:r>
              <w:t>Team member 5: Morgan Gill</w:t>
            </w:r>
            <w:r w:rsidR="00F8176E">
              <w:t xml:space="preserve">             </w:t>
            </w:r>
            <w:r w:rsidR="00F8176E">
              <w:t xml:space="preserve">Team member 5: </w:t>
            </w:r>
            <w:proofErr w:type="spellStart"/>
            <w:r w:rsidR="00F8176E">
              <w:t>Andrii</w:t>
            </w:r>
            <w:proofErr w:type="spellEnd"/>
            <w:r w:rsidR="00F8176E">
              <w:t xml:space="preserve"> G.</w:t>
            </w:r>
          </w:p>
        </w:tc>
        <w:tc>
          <w:tcPr>
            <w:tcW w:w="1497" w:type="dxa"/>
          </w:tcPr>
          <w:p w14:paraId="26C201D9" w14:textId="77777777" w:rsidR="009B7A4D" w:rsidRDefault="009B7A4D" w:rsidP="00DC3021">
            <w:pPr>
              <w:pStyle w:val="Standard1"/>
            </w:pPr>
          </w:p>
        </w:tc>
      </w:tr>
      <w:tr w:rsidR="009B7A4D" w14:paraId="3EDCFF23" w14:textId="77777777" w:rsidTr="009B7A4D">
        <w:trPr>
          <w:trHeight w:val="465"/>
        </w:trPr>
        <w:tc>
          <w:tcPr>
            <w:tcW w:w="0" w:type="auto"/>
            <w:gridSpan w:val="2"/>
          </w:tcPr>
          <w:p w14:paraId="1ABD342A" w14:textId="77777777" w:rsidR="009B7A4D" w:rsidRDefault="009B7A4D" w:rsidP="00DC3021">
            <w:pPr>
              <w:pStyle w:val="Standard1"/>
            </w:pPr>
          </w:p>
        </w:tc>
        <w:tc>
          <w:tcPr>
            <w:tcW w:w="1497" w:type="dxa"/>
          </w:tcPr>
          <w:p w14:paraId="6786F11E" w14:textId="77777777" w:rsidR="009B7A4D" w:rsidRDefault="009B7A4D" w:rsidP="00DC3021">
            <w:pPr>
              <w:pStyle w:val="Standard1"/>
            </w:pPr>
          </w:p>
        </w:tc>
      </w:tr>
      <w:tr w:rsidR="009B7A4D" w14:paraId="38CE9508" w14:textId="77777777" w:rsidTr="009B7A4D">
        <w:trPr>
          <w:trHeight w:val="711"/>
        </w:trPr>
        <w:tc>
          <w:tcPr>
            <w:tcW w:w="0" w:type="auto"/>
            <w:gridSpan w:val="2"/>
            <w:tcBorders>
              <w:top w:val="single" w:sz="6" w:space="0" w:color="auto"/>
              <w:bottom w:val="dotted" w:sz="4" w:space="0" w:color="auto"/>
            </w:tcBorders>
            <w:shd w:val="pct10" w:color="auto" w:fill="auto"/>
          </w:tcPr>
          <w:p w14:paraId="3F34C97E"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6722B033" w14:textId="77777777" w:rsidR="009B7A4D" w:rsidRDefault="009B7A4D" w:rsidP="00DC3021">
            <w:pPr>
              <w:pStyle w:val="Standard1"/>
              <w:rPr>
                <w:b/>
                <w:sz w:val="36"/>
              </w:rPr>
            </w:pPr>
          </w:p>
        </w:tc>
      </w:tr>
      <w:tr w:rsidR="009B7A4D" w14:paraId="363655D8"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8381B16"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4B740A4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DBA7C10" w14:textId="77777777" w:rsidR="009B7A4D" w:rsidRPr="00285969" w:rsidRDefault="009B7A4D" w:rsidP="00DC3021">
            <w:pPr>
              <w:pStyle w:val="Standard1"/>
              <w:spacing w:before="120" w:after="120"/>
              <w:rPr>
                <w:b/>
              </w:rPr>
            </w:pPr>
            <w:r>
              <w:rPr>
                <w:b/>
              </w:rPr>
              <w:t>Responsibility</w:t>
            </w:r>
          </w:p>
        </w:tc>
      </w:tr>
      <w:tr w:rsidR="00DC3021" w14:paraId="30EAAD39"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5D8805C0" w14:textId="77777777" w:rsidR="00DC3021" w:rsidRDefault="00DC3021"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46517F20" w14:textId="54A9105E" w:rsidR="00DC3021" w:rsidRDefault="00DC3021" w:rsidP="00DC3021">
            <w:pPr>
              <w:pStyle w:val="Standard1"/>
              <w:spacing w:before="120" w:after="120"/>
            </w:pPr>
            <w:r>
              <w:t xml:space="preserve">Reviewed previous meeting’s documentation &amp; decided </w:t>
            </w:r>
            <w:r w:rsidR="00F8176E">
              <w:t>to</w:t>
            </w:r>
            <w:r>
              <w:t xml:space="preserve"> meet with stakeholder</w:t>
            </w:r>
            <w:r w:rsidR="00F8176E">
              <w:t xml:space="preserve"> In the Library</w:t>
            </w:r>
            <w:r>
              <w:t>.</w:t>
            </w:r>
          </w:p>
        </w:tc>
        <w:tc>
          <w:tcPr>
            <w:tcW w:w="1497" w:type="dxa"/>
            <w:tcBorders>
              <w:top w:val="dotted" w:sz="4" w:space="0" w:color="auto"/>
              <w:left w:val="dotted" w:sz="4" w:space="0" w:color="auto"/>
              <w:bottom w:val="dotted" w:sz="4" w:space="0" w:color="auto"/>
              <w:right w:val="dotted" w:sz="4" w:space="0" w:color="auto"/>
            </w:tcBorders>
          </w:tcPr>
          <w:p w14:paraId="7231732B" w14:textId="3B3064AB" w:rsidR="00DC3021" w:rsidRDefault="00DC3021" w:rsidP="00DC3021">
            <w:pPr>
              <w:pStyle w:val="Standard1"/>
              <w:spacing w:before="120" w:after="120"/>
              <w:jc w:val="center"/>
            </w:pPr>
            <w:r>
              <w:t>Morgan Gill</w:t>
            </w:r>
          </w:p>
          <w:p w14:paraId="3F86C970" w14:textId="6BC4A66C" w:rsidR="00DC3021" w:rsidRDefault="00DC3021" w:rsidP="00DC3021">
            <w:pPr>
              <w:pStyle w:val="Standard1"/>
              <w:spacing w:before="120" w:after="120"/>
              <w:jc w:val="center"/>
            </w:pPr>
            <w:r>
              <w:t xml:space="preserve">Ana </w:t>
            </w:r>
            <w:proofErr w:type="spellStart"/>
            <w:r>
              <w:t>Roldugina</w:t>
            </w:r>
            <w:proofErr w:type="spellEnd"/>
            <w:r>
              <w:t xml:space="preserve">         </w:t>
            </w:r>
          </w:p>
        </w:tc>
      </w:tr>
      <w:tr w:rsidR="009B7A4D" w14:paraId="4D6E54F5"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36042DE3" w14:textId="148E86EF" w:rsidR="009B7A4D" w:rsidRDefault="009B7A4D" w:rsidP="00DC3021">
            <w:pPr>
              <w:pStyle w:val="Standard1"/>
              <w:spacing w:before="120" w:after="120"/>
            </w:pPr>
            <w:r>
              <w:t>Ite</w:t>
            </w:r>
            <w:r w:rsidR="00F8176E">
              <w:t>m</w:t>
            </w:r>
            <w:r>
              <w:t xml:space="preserve"> # 1…</w:t>
            </w:r>
          </w:p>
        </w:tc>
        <w:tc>
          <w:tcPr>
            <w:tcW w:w="5875" w:type="dxa"/>
            <w:tcBorders>
              <w:top w:val="dotted" w:sz="4" w:space="0" w:color="auto"/>
              <w:left w:val="dotted" w:sz="4" w:space="0" w:color="auto"/>
              <w:bottom w:val="dotted" w:sz="4" w:space="0" w:color="auto"/>
              <w:right w:val="dotted" w:sz="4" w:space="0" w:color="auto"/>
            </w:tcBorders>
          </w:tcPr>
          <w:p w14:paraId="7C64C18D" w14:textId="77777777" w:rsidR="00F8176E" w:rsidRDefault="00DC3021" w:rsidP="00F8176E">
            <w:pPr>
              <w:pStyle w:val="Standard1"/>
              <w:spacing w:before="120" w:after="120"/>
            </w:pPr>
            <w:r>
              <w:t>Designed Client</w:t>
            </w:r>
            <w:r w:rsidR="00F8176E">
              <w:t>-</w:t>
            </w:r>
            <w:r>
              <w:t>side user experience</w:t>
            </w:r>
          </w:p>
          <w:p w14:paraId="5961308F" w14:textId="3CE370A2" w:rsidR="00F8176E" w:rsidRPr="00F8176E" w:rsidRDefault="00F8176E" w:rsidP="00F8176E"/>
        </w:tc>
        <w:tc>
          <w:tcPr>
            <w:tcW w:w="1497" w:type="dxa"/>
            <w:tcBorders>
              <w:top w:val="dotted" w:sz="4" w:space="0" w:color="auto"/>
              <w:left w:val="dotted" w:sz="4" w:space="0" w:color="auto"/>
              <w:bottom w:val="dotted" w:sz="4" w:space="0" w:color="auto"/>
              <w:right w:val="dotted" w:sz="4" w:space="0" w:color="auto"/>
            </w:tcBorders>
          </w:tcPr>
          <w:p w14:paraId="0F63C892" w14:textId="77777777" w:rsidR="00F8176E" w:rsidRDefault="00F8176E" w:rsidP="00DC3021">
            <w:pPr>
              <w:pStyle w:val="Standard1"/>
              <w:spacing w:before="120" w:after="120"/>
              <w:jc w:val="center"/>
            </w:pPr>
            <w:r>
              <w:t>Jerome Ching</w:t>
            </w:r>
          </w:p>
          <w:p w14:paraId="0090C8A7" w14:textId="443C632F" w:rsidR="009B7A4D" w:rsidRDefault="00F8176E" w:rsidP="00DC3021">
            <w:pPr>
              <w:pStyle w:val="Standard1"/>
              <w:spacing w:before="120" w:after="120"/>
              <w:jc w:val="center"/>
            </w:pPr>
            <w:r>
              <w:t xml:space="preserve">Tamara </w:t>
            </w:r>
            <w:proofErr w:type="spellStart"/>
            <w:r>
              <w:t>Sladina</w:t>
            </w:r>
            <w:proofErr w:type="spellEnd"/>
            <w:r w:rsidR="009B7A4D">
              <w:t xml:space="preserve">         </w:t>
            </w:r>
          </w:p>
        </w:tc>
      </w:tr>
      <w:tr w:rsidR="009B7A4D" w14:paraId="69908A3B"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CBE0DE1"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42272BA2" w14:textId="57156AFE" w:rsidR="009B7A4D" w:rsidRDefault="00F8176E" w:rsidP="00F8176E">
            <w:pPr>
              <w:pStyle w:val="Standard1"/>
              <w:spacing w:before="120" w:after="120"/>
            </w:pPr>
            <w:r>
              <w:t>Discussed (and modified) the registration process for users</w:t>
            </w:r>
          </w:p>
        </w:tc>
        <w:tc>
          <w:tcPr>
            <w:tcW w:w="1497" w:type="dxa"/>
            <w:tcBorders>
              <w:top w:val="dotted" w:sz="4" w:space="0" w:color="auto"/>
              <w:left w:val="dotted" w:sz="4" w:space="0" w:color="auto"/>
              <w:bottom w:val="dotted" w:sz="4" w:space="0" w:color="auto"/>
              <w:right w:val="dotted" w:sz="4" w:space="0" w:color="auto"/>
            </w:tcBorders>
          </w:tcPr>
          <w:p w14:paraId="14D09A55" w14:textId="77777777" w:rsidR="00F8176E" w:rsidRDefault="009B7A4D" w:rsidP="00DC3021">
            <w:pPr>
              <w:pStyle w:val="Standard1"/>
              <w:spacing w:before="120" w:after="120"/>
              <w:jc w:val="center"/>
            </w:pPr>
            <w:r>
              <w:t xml:space="preserve">Tamara </w:t>
            </w:r>
            <w:proofErr w:type="spellStart"/>
            <w:r>
              <w:t>Saldina</w:t>
            </w:r>
            <w:proofErr w:type="spellEnd"/>
          </w:p>
          <w:p w14:paraId="73C1B6D9" w14:textId="21BD7876" w:rsidR="009B7A4D" w:rsidRDefault="00F8176E" w:rsidP="00DC3021">
            <w:pPr>
              <w:pStyle w:val="Standard1"/>
              <w:spacing w:before="120" w:after="120"/>
              <w:jc w:val="center"/>
            </w:pPr>
            <w:proofErr w:type="spellStart"/>
            <w:r>
              <w:t>Andrii</w:t>
            </w:r>
            <w:proofErr w:type="spellEnd"/>
            <w:r>
              <w:t xml:space="preserve"> G.</w:t>
            </w:r>
            <w:r w:rsidR="009B7A4D">
              <w:t xml:space="preserve">        </w:t>
            </w:r>
          </w:p>
        </w:tc>
      </w:tr>
      <w:tr w:rsidR="009B7A4D" w14:paraId="2CAB90E9"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913ECBF"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3C6E4A22" w14:textId="76E25CC2" w:rsidR="009B7A4D" w:rsidRDefault="00F8176E" w:rsidP="00F8176E">
            <w:pPr>
              <w:spacing w:after="160" w:line="259" w:lineRule="auto"/>
            </w:pPr>
            <w:r>
              <w:t xml:space="preserve">Revealed current iterations of both client-side and employee-side </w:t>
            </w:r>
            <w:r>
              <w:t>logistical designs to stake holder</w:t>
            </w:r>
          </w:p>
        </w:tc>
        <w:tc>
          <w:tcPr>
            <w:tcW w:w="1497" w:type="dxa"/>
            <w:tcBorders>
              <w:top w:val="dotted" w:sz="4" w:space="0" w:color="auto"/>
              <w:left w:val="dotted" w:sz="4" w:space="0" w:color="auto"/>
              <w:bottom w:val="dotted" w:sz="4" w:space="0" w:color="auto"/>
              <w:right w:val="dotted" w:sz="4" w:space="0" w:color="auto"/>
            </w:tcBorders>
          </w:tcPr>
          <w:p w14:paraId="6E1EBFA8" w14:textId="3D0A74F9" w:rsidR="009B7A4D" w:rsidRDefault="00F8176E" w:rsidP="00DC3021">
            <w:pPr>
              <w:pStyle w:val="Standard1"/>
              <w:spacing w:before="120" w:after="120"/>
              <w:jc w:val="center"/>
            </w:pPr>
            <w:r>
              <w:t>All</w:t>
            </w:r>
          </w:p>
        </w:tc>
      </w:tr>
      <w:tr w:rsidR="009B7A4D" w14:paraId="66C57328"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4CE2FE4E"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3B42D100" w14:textId="6F731514" w:rsidR="009B7A4D" w:rsidRDefault="009B7A4D" w:rsidP="00DC3021">
            <w:pPr>
              <w:pStyle w:val="Standard1"/>
              <w:spacing w:before="120" w:after="120"/>
            </w:pPr>
            <w:r>
              <w:t xml:space="preserve">Date: </w:t>
            </w:r>
            <w:r w:rsidR="00DC3021">
              <w:t>Jan 31</w:t>
            </w:r>
            <w:r w:rsidR="00DC3021" w:rsidRPr="00AF3679">
              <w:rPr>
                <w:vertAlign w:val="superscript"/>
              </w:rPr>
              <w:t>st</w:t>
            </w:r>
            <w:r w:rsidR="00DC3021">
              <w:t>, 2019</w:t>
            </w:r>
          </w:p>
          <w:p w14:paraId="0D58BE9A" w14:textId="77777777" w:rsidR="009B7A4D" w:rsidRDefault="009B7A4D" w:rsidP="00DC3021">
            <w:pPr>
              <w:pStyle w:val="Standard1"/>
              <w:spacing w:before="120" w:after="120"/>
            </w:pPr>
            <w:r>
              <w:t>Time</w:t>
            </w:r>
            <w:r w:rsidRPr="00053F98">
              <w:t>: 2:00pn – 4:00pm</w:t>
            </w:r>
          </w:p>
          <w:p w14:paraId="2094C601" w14:textId="77777777" w:rsidR="009B7A4D" w:rsidRDefault="009B7A4D" w:rsidP="00DC3021">
            <w:pPr>
              <w:pStyle w:val="Standard1"/>
              <w:spacing w:before="120" w:after="120"/>
            </w:pPr>
            <w:r>
              <w:t xml:space="preserve">Location: </w:t>
            </w:r>
            <w:r w:rsidRPr="00053F98">
              <w:t>Casa Loma Campus Library Room E</w:t>
            </w:r>
          </w:p>
          <w:p w14:paraId="067CE6B7" w14:textId="77777777" w:rsidR="009B7A4D" w:rsidRDefault="009B7A4D" w:rsidP="00DC3021">
            <w:pPr>
              <w:pStyle w:val="Standard1"/>
              <w:spacing w:before="120" w:after="120"/>
            </w:pPr>
            <w:r>
              <w:t xml:space="preserve">Agenda: </w:t>
            </w:r>
          </w:p>
          <w:p w14:paraId="53129AA3" w14:textId="1AE2AF70" w:rsidR="009B7A4D" w:rsidRDefault="00F8176E" w:rsidP="00F8176E">
            <w:pPr>
              <w:pStyle w:val="Standard1"/>
              <w:numPr>
                <w:ilvl w:val="0"/>
                <w:numId w:val="5"/>
              </w:numPr>
              <w:spacing w:before="120" w:after="120"/>
            </w:pPr>
            <w:r>
              <w:t>evaluated current working status of client-side web application</w:t>
            </w:r>
            <w:r>
              <w:t xml:space="preserve">. And </w:t>
            </w:r>
            <w:r>
              <w:t xml:space="preserve">Investigate integration </w:t>
            </w:r>
            <w:proofErr w:type="gramStart"/>
            <w:r>
              <w:t>of  “</w:t>
            </w:r>
            <w:proofErr w:type="spellStart"/>
            <w:proofErr w:type="gramEnd"/>
            <w:r>
              <w:t>SummerNote</w:t>
            </w:r>
            <w:proofErr w:type="spellEnd"/>
            <w:r>
              <w:t xml:space="preserve"> plug-in” into the client-side project proposal creation pages </w:t>
            </w:r>
          </w:p>
          <w:p w14:paraId="2F5392B8" w14:textId="05712186" w:rsidR="00F8176E" w:rsidRPr="0068006E" w:rsidRDefault="009B7A4D" w:rsidP="00DC3021">
            <w:pPr>
              <w:rPr>
                <w:b/>
                <w:lang w:val="en-GB"/>
              </w:rPr>
            </w:pPr>
            <w:r w:rsidRPr="0068006E">
              <w:rPr>
                <w:b/>
                <w:lang w:val="en-GB"/>
              </w:rPr>
              <w:t>Signature:</w:t>
            </w:r>
          </w:p>
          <w:p w14:paraId="042E268A"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7989268A"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1D9874FF" w14:textId="77777777" w:rsidR="009B7A4D" w:rsidRDefault="009B7A4D" w:rsidP="00DC3021">
            <w:pPr>
              <w:rPr>
                <w:lang w:val="en-GB"/>
              </w:rPr>
            </w:pPr>
            <w:r>
              <w:rPr>
                <w:lang w:val="en-GB"/>
              </w:rPr>
              <w:t xml:space="preserve">Team member 3: </w:t>
            </w:r>
            <w:r>
              <w:t>Jerome Ching</w:t>
            </w:r>
          </w:p>
          <w:p w14:paraId="7CCD0DA9" w14:textId="77777777" w:rsidR="009B7A4D" w:rsidRDefault="009B7A4D" w:rsidP="00DC3021">
            <w:pPr>
              <w:rPr>
                <w:lang w:val="en-GB"/>
              </w:rPr>
            </w:pPr>
            <w:r>
              <w:rPr>
                <w:lang w:val="en-GB"/>
              </w:rPr>
              <w:t xml:space="preserve">Team member 4: </w:t>
            </w:r>
            <w:r>
              <w:t>Jordan Pike</w:t>
            </w:r>
          </w:p>
          <w:p w14:paraId="619200FB" w14:textId="77777777" w:rsidR="009B7A4D" w:rsidRDefault="009B7A4D" w:rsidP="00DC3021">
            <w:pPr>
              <w:rPr>
                <w:lang w:val="en-GB"/>
              </w:rPr>
            </w:pPr>
            <w:r>
              <w:rPr>
                <w:lang w:val="en-GB"/>
              </w:rPr>
              <w:t xml:space="preserve">Team member 5: </w:t>
            </w:r>
            <w:r>
              <w:t>Morgan Gill</w:t>
            </w:r>
          </w:p>
          <w:p w14:paraId="393C8F4D" w14:textId="77777777" w:rsidR="009B7A4D" w:rsidRPr="0016291E" w:rsidRDefault="009B7A4D" w:rsidP="00DC3021">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635248F3" w14:textId="77777777" w:rsidR="009B7A4D" w:rsidRDefault="009B7A4D" w:rsidP="00DC3021">
            <w:pPr>
              <w:pStyle w:val="Standard1"/>
              <w:spacing w:before="120" w:after="120"/>
            </w:pPr>
          </w:p>
        </w:tc>
      </w:tr>
      <w:tr w:rsidR="009B7A4D" w14:paraId="4F3F3B3F" w14:textId="77777777" w:rsidTr="009B7A4D">
        <w:trPr>
          <w:trHeight w:val="336"/>
        </w:trPr>
        <w:tc>
          <w:tcPr>
            <w:tcW w:w="0" w:type="auto"/>
            <w:gridSpan w:val="2"/>
            <w:shd w:val="pct10" w:color="auto" w:fill="auto"/>
          </w:tcPr>
          <w:p w14:paraId="3FDFC06A" w14:textId="77777777" w:rsidR="009B7A4D" w:rsidRDefault="009B7A4D" w:rsidP="00DC3021">
            <w:pPr>
              <w:pStyle w:val="Standard1"/>
            </w:pPr>
          </w:p>
        </w:tc>
        <w:tc>
          <w:tcPr>
            <w:tcW w:w="1497" w:type="dxa"/>
            <w:shd w:val="pct10" w:color="auto" w:fill="auto"/>
          </w:tcPr>
          <w:p w14:paraId="05E57828" w14:textId="77777777" w:rsidR="009B7A4D" w:rsidRDefault="009B7A4D" w:rsidP="00DC3021">
            <w:pPr>
              <w:pStyle w:val="Standard1"/>
            </w:pPr>
          </w:p>
        </w:tc>
      </w:tr>
      <w:tr w:rsidR="009B7A4D" w14:paraId="58EE8C11" w14:textId="77777777" w:rsidTr="009B7A4D">
        <w:trPr>
          <w:trHeight w:val="1447"/>
        </w:trPr>
        <w:tc>
          <w:tcPr>
            <w:tcW w:w="0" w:type="auto"/>
            <w:shd w:val="pct10" w:color="auto" w:fill="auto"/>
          </w:tcPr>
          <w:p w14:paraId="47D0B9E0" w14:textId="77777777" w:rsidR="009B7A4D" w:rsidRDefault="009B7A4D" w:rsidP="00DC3021">
            <w:pPr>
              <w:pStyle w:val="Standard1"/>
              <w:rPr>
                <w:b/>
                <w:sz w:val="40"/>
              </w:rPr>
            </w:pPr>
            <w:r>
              <w:rPr>
                <w:b/>
                <w:sz w:val="40"/>
              </w:rPr>
              <w:t>Team_06</w:t>
            </w:r>
          </w:p>
        </w:tc>
        <w:tc>
          <w:tcPr>
            <w:tcW w:w="0" w:type="auto"/>
            <w:shd w:val="pct10" w:color="auto" w:fill="auto"/>
          </w:tcPr>
          <w:p w14:paraId="2D77A5FC"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622785B1" w14:textId="77777777" w:rsidR="009B7A4D" w:rsidRPr="00A245F2" w:rsidRDefault="009B7A4D" w:rsidP="00DC3021">
            <w:pPr>
              <w:pStyle w:val="Standard1"/>
              <w:spacing w:before="0" w:after="0"/>
              <w:ind w:firstLine="720"/>
              <w:rPr>
                <w:b/>
                <w:sz w:val="36"/>
                <w:szCs w:val="36"/>
              </w:rPr>
            </w:pPr>
          </w:p>
          <w:p w14:paraId="2140CCA4" w14:textId="6DC92A1E"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3F6C75">
              <w:rPr>
                <w:b/>
                <w:sz w:val="36"/>
                <w:szCs w:val="36"/>
              </w:rPr>
              <w:t>4</w:t>
            </w:r>
          </w:p>
          <w:p w14:paraId="4DF77449" w14:textId="77777777" w:rsidR="009B7A4D" w:rsidRDefault="009B7A4D" w:rsidP="00DC3021">
            <w:pPr>
              <w:pStyle w:val="Standard1"/>
              <w:spacing w:before="0" w:after="0"/>
              <w:rPr>
                <w:b/>
                <w:sz w:val="24"/>
              </w:rPr>
            </w:pPr>
          </w:p>
          <w:p w14:paraId="29350404" w14:textId="679BA3F4" w:rsidR="009B7A4D" w:rsidRDefault="009B7A4D" w:rsidP="00DC3021">
            <w:pPr>
              <w:pStyle w:val="Standard1"/>
              <w:spacing w:before="0" w:after="0"/>
              <w:rPr>
                <w:b/>
                <w:sz w:val="24"/>
              </w:rPr>
            </w:pPr>
            <w:r>
              <w:rPr>
                <w:b/>
                <w:sz w:val="24"/>
              </w:rPr>
              <w:t xml:space="preserve">Date: </w:t>
            </w:r>
            <w:r w:rsidR="003F6C75" w:rsidRPr="003F6C75">
              <w:rPr>
                <w:sz w:val="24"/>
                <w:szCs w:val="24"/>
              </w:rPr>
              <w:t>Jan 31</w:t>
            </w:r>
            <w:r w:rsidR="003F6C75" w:rsidRPr="003F6C75">
              <w:rPr>
                <w:sz w:val="24"/>
                <w:szCs w:val="24"/>
                <w:vertAlign w:val="superscript"/>
              </w:rPr>
              <w:t>st</w:t>
            </w:r>
            <w:r w:rsidR="003F6C75" w:rsidRPr="003F6C75">
              <w:rPr>
                <w:sz w:val="24"/>
                <w:szCs w:val="24"/>
              </w:rPr>
              <w:t>, 2019</w:t>
            </w:r>
          </w:p>
          <w:p w14:paraId="71E7CBB7"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647F2982"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7D684E25"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258ACD31" w14:textId="77777777" w:rsidR="009B7A4D" w:rsidRPr="0064134A" w:rsidRDefault="009B7A4D" w:rsidP="00DC3021">
            <w:pPr>
              <w:pStyle w:val="Standard1"/>
              <w:spacing w:before="0" w:after="0"/>
              <w:rPr>
                <w:b/>
                <w:sz w:val="36"/>
                <w:szCs w:val="36"/>
              </w:rPr>
            </w:pPr>
          </w:p>
        </w:tc>
      </w:tr>
      <w:tr w:rsidR="009B7A4D" w14:paraId="1BB2DE14" w14:textId="77777777" w:rsidTr="009B7A4D">
        <w:trPr>
          <w:trHeight w:val="450"/>
        </w:trPr>
        <w:tc>
          <w:tcPr>
            <w:tcW w:w="0" w:type="auto"/>
            <w:gridSpan w:val="2"/>
            <w:tcBorders>
              <w:bottom w:val="double" w:sz="6" w:space="0" w:color="auto"/>
            </w:tcBorders>
            <w:shd w:val="pct10" w:color="auto" w:fill="auto"/>
          </w:tcPr>
          <w:p w14:paraId="52805C04" w14:textId="77777777" w:rsidR="009B7A4D" w:rsidRDefault="009B7A4D" w:rsidP="00DC3021">
            <w:pPr>
              <w:pStyle w:val="Standard1"/>
            </w:pPr>
          </w:p>
        </w:tc>
        <w:tc>
          <w:tcPr>
            <w:tcW w:w="1497" w:type="dxa"/>
            <w:tcBorders>
              <w:bottom w:val="double" w:sz="6" w:space="0" w:color="auto"/>
            </w:tcBorders>
            <w:shd w:val="pct10" w:color="auto" w:fill="auto"/>
          </w:tcPr>
          <w:p w14:paraId="2156D840" w14:textId="77777777" w:rsidR="009B7A4D" w:rsidRDefault="009B7A4D" w:rsidP="00DC3021">
            <w:pPr>
              <w:pStyle w:val="Standard1"/>
            </w:pPr>
          </w:p>
        </w:tc>
      </w:tr>
      <w:tr w:rsidR="009B7A4D" w14:paraId="73E8B33D" w14:textId="77777777" w:rsidTr="009B7A4D">
        <w:trPr>
          <w:trHeight w:val="465"/>
        </w:trPr>
        <w:tc>
          <w:tcPr>
            <w:tcW w:w="0" w:type="auto"/>
            <w:gridSpan w:val="2"/>
          </w:tcPr>
          <w:p w14:paraId="37FE5C0A" w14:textId="77777777" w:rsidR="009B7A4D" w:rsidRDefault="009B7A4D" w:rsidP="00DC3021">
            <w:pPr>
              <w:pStyle w:val="Standard1"/>
            </w:pPr>
          </w:p>
        </w:tc>
        <w:tc>
          <w:tcPr>
            <w:tcW w:w="1497" w:type="dxa"/>
          </w:tcPr>
          <w:p w14:paraId="341DBD02" w14:textId="77777777" w:rsidR="009B7A4D" w:rsidRDefault="009B7A4D" w:rsidP="00DC3021">
            <w:pPr>
              <w:pStyle w:val="Standard1"/>
            </w:pPr>
          </w:p>
        </w:tc>
      </w:tr>
      <w:tr w:rsidR="009B7A4D" w14:paraId="4BE942F7" w14:textId="77777777" w:rsidTr="009B7A4D">
        <w:trPr>
          <w:trHeight w:val="981"/>
        </w:trPr>
        <w:tc>
          <w:tcPr>
            <w:tcW w:w="0" w:type="auto"/>
          </w:tcPr>
          <w:p w14:paraId="4131303C" w14:textId="77777777" w:rsidR="009B7A4D" w:rsidRDefault="009B7A4D" w:rsidP="00DC3021">
            <w:r>
              <w:t>Attendees:</w:t>
            </w:r>
          </w:p>
        </w:tc>
        <w:tc>
          <w:tcPr>
            <w:tcW w:w="0" w:type="auto"/>
          </w:tcPr>
          <w:p w14:paraId="1714380E" w14:textId="5615E5A1" w:rsidR="009B7A4D" w:rsidRDefault="009B7A4D" w:rsidP="00DC3021">
            <w:pPr>
              <w:pStyle w:val="Standard1"/>
            </w:pPr>
            <w:r>
              <w:t xml:space="preserve">Team member 1: Ana </w:t>
            </w:r>
            <w:proofErr w:type="spellStart"/>
            <w:r>
              <w:t>Roldugina</w:t>
            </w:r>
            <w:proofErr w:type="spellEnd"/>
            <w:r>
              <w:t xml:space="preserve">         Team member 3: </w:t>
            </w:r>
            <w:r w:rsidR="003F6C75">
              <w:t>Morgan Gill</w:t>
            </w:r>
          </w:p>
          <w:p w14:paraId="7DB724C8"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760B1998" w14:textId="211743C2" w:rsidR="009B7A4D" w:rsidRDefault="009B7A4D" w:rsidP="00DC3021">
            <w:pPr>
              <w:pStyle w:val="Standard1"/>
            </w:pPr>
          </w:p>
        </w:tc>
        <w:tc>
          <w:tcPr>
            <w:tcW w:w="1497" w:type="dxa"/>
          </w:tcPr>
          <w:p w14:paraId="22E1CFAF" w14:textId="77777777" w:rsidR="009B7A4D" w:rsidRDefault="009B7A4D" w:rsidP="00DC3021">
            <w:pPr>
              <w:pStyle w:val="Standard1"/>
            </w:pPr>
          </w:p>
        </w:tc>
      </w:tr>
      <w:tr w:rsidR="009B7A4D" w14:paraId="7A660257" w14:textId="77777777" w:rsidTr="009B7A4D">
        <w:trPr>
          <w:trHeight w:val="465"/>
        </w:trPr>
        <w:tc>
          <w:tcPr>
            <w:tcW w:w="0" w:type="auto"/>
            <w:gridSpan w:val="2"/>
          </w:tcPr>
          <w:p w14:paraId="4EBAE821" w14:textId="77777777" w:rsidR="009B7A4D" w:rsidRDefault="009B7A4D" w:rsidP="00DC3021">
            <w:pPr>
              <w:pStyle w:val="Standard1"/>
            </w:pPr>
          </w:p>
        </w:tc>
        <w:tc>
          <w:tcPr>
            <w:tcW w:w="1497" w:type="dxa"/>
          </w:tcPr>
          <w:p w14:paraId="73681121" w14:textId="77777777" w:rsidR="009B7A4D" w:rsidRDefault="009B7A4D" w:rsidP="00DC3021">
            <w:pPr>
              <w:pStyle w:val="Standard1"/>
            </w:pPr>
          </w:p>
        </w:tc>
      </w:tr>
      <w:tr w:rsidR="009B7A4D" w14:paraId="6AB83524" w14:textId="77777777" w:rsidTr="009B7A4D">
        <w:trPr>
          <w:trHeight w:val="711"/>
        </w:trPr>
        <w:tc>
          <w:tcPr>
            <w:tcW w:w="0" w:type="auto"/>
            <w:gridSpan w:val="2"/>
            <w:tcBorders>
              <w:top w:val="single" w:sz="6" w:space="0" w:color="auto"/>
              <w:bottom w:val="dotted" w:sz="4" w:space="0" w:color="auto"/>
            </w:tcBorders>
            <w:shd w:val="pct10" w:color="auto" w:fill="auto"/>
          </w:tcPr>
          <w:p w14:paraId="3674BE6A"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37B9B742" w14:textId="77777777" w:rsidR="009B7A4D" w:rsidRDefault="009B7A4D" w:rsidP="00DC3021">
            <w:pPr>
              <w:pStyle w:val="Standard1"/>
              <w:rPr>
                <w:b/>
                <w:sz w:val="36"/>
              </w:rPr>
            </w:pPr>
          </w:p>
        </w:tc>
      </w:tr>
      <w:tr w:rsidR="009B7A4D" w14:paraId="356D8F52"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37DBA1EF"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7FE0315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56D145BF" w14:textId="77777777" w:rsidR="009B7A4D" w:rsidRPr="00285969" w:rsidRDefault="009B7A4D" w:rsidP="00DC3021">
            <w:pPr>
              <w:pStyle w:val="Standard1"/>
              <w:spacing w:before="120" w:after="120"/>
              <w:rPr>
                <w:b/>
              </w:rPr>
            </w:pPr>
            <w:r>
              <w:rPr>
                <w:b/>
              </w:rPr>
              <w:t>Responsibility</w:t>
            </w:r>
          </w:p>
        </w:tc>
      </w:tr>
      <w:tr w:rsidR="009B7A4D" w14:paraId="6858B32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7201BF3"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35DD06FB" w14:textId="030BD41D" w:rsidR="009B7A4D" w:rsidRDefault="0046431E" w:rsidP="00DC3021">
            <w:pPr>
              <w:pStyle w:val="Standard1"/>
              <w:spacing w:before="120" w:after="120"/>
            </w:pPr>
            <w:r>
              <w:t xml:space="preserve">Discussed </w:t>
            </w:r>
            <w:proofErr w:type="spellStart"/>
            <w:r>
              <w:t>Andrii</w:t>
            </w:r>
            <w:proofErr w:type="spellEnd"/>
            <w:r>
              <w:t xml:space="preserve"> G.’s wishes for the project. Refreshed everyone on “Summer Note”</w:t>
            </w:r>
          </w:p>
        </w:tc>
        <w:tc>
          <w:tcPr>
            <w:tcW w:w="1497" w:type="dxa"/>
            <w:tcBorders>
              <w:top w:val="dotted" w:sz="4" w:space="0" w:color="auto"/>
              <w:left w:val="dotted" w:sz="4" w:space="0" w:color="auto"/>
              <w:bottom w:val="dotted" w:sz="4" w:space="0" w:color="auto"/>
              <w:right w:val="dotted" w:sz="4" w:space="0" w:color="auto"/>
            </w:tcBorders>
          </w:tcPr>
          <w:p w14:paraId="7B618C85" w14:textId="0A38EC75" w:rsidR="009B7A4D" w:rsidRDefault="0046431E" w:rsidP="00DC3021">
            <w:pPr>
              <w:pStyle w:val="Standard1"/>
              <w:spacing w:before="120" w:after="120"/>
              <w:jc w:val="center"/>
            </w:pPr>
            <w:r>
              <w:t>All</w:t>
            </w:r>
          </w:p>
        </w:tc>
      </w:tr>
      <w:tr w:rsidR="009B7A4D" w14:paraId="04B2FD5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2DDD4A6A"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1D7C9249" w14:textId="416955BD" w:rsidR="009B7A4D" w:rsidRDefault="0046431E" w:rsidP="0046431E">
            <w:pPr>
              <w:spacing w:after="160" w:line="259" w:lineRule="auto"/>
            </w:pPr>
            <w:r>
              <w:t>Incorporated “</w:t>
            </w:r>
            <w:proofErr w:type="spellStart"/>
            <w:r>
              <w:t>SummerNote</w:t>
            </w:r>
            <w:proofErr w:type="spellEnd"/>
            <w:r>
              <w:t xml:space="preserve"> plug-in” into the client-side project proposal creation pages.</w:t>
            </w:r>
          </w:p>
        </w:tc>
        <w:tc>
          <w:tcPr>
            <w:tcW w:w="1497" w:type="dxa"/>
            <w:tcBorders>
              <w:top w:val="dotted" w:sz="4" w:space="0" w:color="auto"/>
              <w:left w:val="dotted" w:sz="4" w:space="0" w:color="auto"/>
              <w:bottom w:val="dotted" w:sz="4" w:space="0" w:color="auto"/>
              <w:right w:val="dotted" w:sz="4" w:space="0" w:color="auto"/>
            </w:tcBorders>
          </w:tcPr>
          <w:p w14:paraId="4F04C2D3" w14:textId="149516ED" w:rsidR="009B7A4D" w:rsidRDefault="0046431E" w:rsidP="00DC3021">
            <w:pPr>
              <w:pStyle w:val="Standard1"/>
              <w:spacing w:before="120" w:after="120"/>
              <w:jc w:val="center"/>
            </w:pPr>
            <w:r>
              <w:t xml:space="preserve">Tamara </w:t>
            </w:r>
            <w:proofErr w:type="spellStart"/>
            <w:r>
              <w:t>Saldina</w:t>
            </w:r>
            <w:proofErr w:type="spellEnd"/>
          </w:p>
        </w:tc>
      </w:tr>
      <w:tr w:rsidR="009B7A4D" w14:paraId="15D6F626"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1AE6AB1"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7B3FF1F2" w14:textId="7D31ABEE" w:rsidR="009B7A4D" w:rsidRDefault="0046431E" w:rsidP="0046431E">
            <w:pPr>
              <w:spacing w:after="160" w:line="259" w:lineRule="auto"/>
            </w:pPr>
            <w:r>
              <w:t>Integrated value and object passing mechanisms in order to collect assets input via the “</w:t>
            </w:r>
            <w:proofErr w:type="spellStart"/>
            <w:r>
              <w:t>SummerNote</w:t>
            </w:r>
            <w:proofErr w:type="spellEnd"/>
            <w:r>
              <w:t xml:space="preserve"> plug-in.”</w:t>
            </w:r>
          </w:p>
        </w:tc>
        <w:tc>
          <w:tcPr>
            <w:tcW w:w="1497" w:type="dxa"/>
            <w:tcBorders>
              <w:top w:val="dotted" w:sz="4" w:space="0" w:color="auto"/>
              <w:left w:val="dotted" w:sz="4" w:space="0" w:color="auto"/>
              <w:bottom w:val="dotted" w:sz="4" w:space="0" w:color="auto"/>
              <w:right w:val="dotted" w:sz="4" w:space="0" w:color="auto"/>
            </w:tcBorders>
          </w:tcPr>
          <w:p w14:paraId="5F31D576" w14:textId="77777777" w:rsidR="009B7A4D" w:rsidRDefault="009B7A4D" w:rsidP="00DC3021">
            <w:pPr>
              <w:pStyle w:val="Standard1"/>
              <w:spacing w:before="120" w:after="120"/>
              <w:jc w:val="center"/>
            </w:pPr>
            <w:r>
              <w:t xml:space="preserve">Tamara </w:t>
            </w:r>
            <w:proofErr w:type="spellStart"/>
            <w:r>
              <w:t>Saldina</w:t>
            </w:r>
            <w:proofErr w:type="spellEnd"/>
            <w:r>
              <w:t xml:space="preserve">        </w:t>
            </w:r>
          </w:p>
        </w:tc>
      </w:tr>
      <w:tr w:rsidR="0094663B" w14:paraId="423F7597"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72ADC0F4" w14:textId="77777777" w:rsidR="0094663B" w:rsidRDefault="0094663B" w:rsidP="0094663B">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0ED056D7" w14:textId="38407361" w:rsidR="0094663B" w:rsidRDefault="0094663B" w:rsidP="0094663B">
            <w:pPr>
              <w:pStyle w:val="Standard1"/>
              <w:spacing w:before="120" w:after="120"/>
            </w:pPr>
            <w:r>
              <w:t>Discussed possibility of external member being added by stakeholder</w:t>
            </w:r>
          </w:p>
        </w:tc>
        <w:tc>
          <w:tcPr>
            <w:tcW w:w="1497" w:type="dxa"/>
            <w:tcBorders>
              <w:top w:val="dotted" w:sz="4" w:space="0" w:color="auto"/>
              <w:left w:val="dotted" w:sz="4" w:space="0" w:color="auto"/>
              <w:bottom w:val="dotted" w:sz="4" w:space="0" w:color="auto"/>
              <w:right w:val="dotted" w:sz="4" w:space="0" w:color="auto"/>
            </w:tcBorders>
          </w:tcPr>
          <w:p w14:paraId="69A035DE" w14:textId="2AE907FE" w:rsidR="0094663B" w:rsidRDefault="0094663B" w:rsidP="0094663B">
            <w:pPr>
              <w:pStyle w:val="Standard1"/>
              <w:spacing w:before="120" w:after="120"/>
              <w:jc w:val="center"/>
            </w:pPr>
            <w:r>
              <w:t xml:space="preserve">Ana </w:t>
            </w:r>
            <w:proofErr w:type="spellStart"/>
            <w:r>
              <w:t>Roldugina</w:t>
            </w:r>
            <w:proofErr w:type="spellEnd"/>
            <w:r>
              <w:t xml:space="preserve">         </w:t>
            </w:r>
          </w:p>
        </w:tc>
      </w:tr>
      <w:tr w:rsidR="009B7A4D" w14:paraId="10AA4BDB"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178F09EF"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657CD4C3" w14:textId="3A4FF04D" w:rsidR="009B7A4D" w:rsidRDefault="009B7A4D" w:rsidP="00DC3021">
            <w:pPr>
              <w:pStyle w:val="Standard1"/>
              <w:spacing w:before="120" w:after="120"/>
            </w:pPr>
            <w:r>
              <w:t xml:space="preserve">Date: </w:t>
            </w:r>
            <w:r w:rsidR="005F0271">
              <w:t>Feb 7th</w:t>
            </w:r>
            <w:r w:rsidR="005F0271">
              <w:rPr>
                <w:vertAlign w:val="superscript"/>
              </w:rPr>
              <w:t>th</w:t>
            </w:r>
            <w:r w:rsidR="005F0271">
              <w:t>, 2019</w:t>
            </w:r>
          </w:p>
          <w:p w14:paraId="00FB2CDD" w14:textId="77777777" w:rsidR="009B7A4D" w:rsidRDefault="009B7A4D" w:rsidP="00DC3021">
            <w:pPr>
              <w:pStyle w:val="Standard1"/>
              <w:spacing w:before="120" w:after="120"/>
            </w:pPr>
            <w:r>
              <w:t>Time</w:t>
            </w:r>
            <w:r w:rsidRPr="00053F98">
              <w:t>: 2:00pn – 4:00pm</w:t>
            </w:r>
          </w:p>
          <w:p w14:paraId="3EF4BC9A" w14:textId="77777777" w:rsidR="009B7A4D" w:rsidRDefault="009B7A4D" w:rsidP="00DC3021">
            <w:pPr>
              <w:pStyle w:val="Standard1"/>
              <w:spacing w:before="120" w:after="120"/>
            </w:pPr>
            <w:r>
              <w:t xml:space="preserve">Location: </w:t>
            </w:r>
            <w:r w:rsidRPr="00053F98">
              <w:t>Casa Loma Campus Library Room E</w:t>
            </w:r>
          </w:p>
          <w:p w14:paraId="4DF44121" w14:textId="77777777" w:rsidR="009B7A4D" w:rsidRDefault="009B7A4D" w:rsidP="00DC3021">
            <w:pPr>
              <w:pStyle w:val="Standard1"/>
              <w:spacing w:before="120" w:after="120"/>
            </w:pPr>
            <w:r>
              <w:t xml:space="preserve">Agenda: </w:t>
            </w:r>
          </w:p>
          <w:p w14:paraId="1BE2A631" w14:textId="079BE761" w:rsidR="009B7A4D" w:rsidRDefault="005F0271" w:rsidP="00DC3021">
            <w:pPr>
              <w:pStyle w:val="Standard1"/>
              <w:numPr>
                <w:ilvl w:val="0"/>
                <w:numId w:val="5"/>
              </w:numPr>
              <w:spacing w:before="120" w:after="120"/>
            </w:pPr>
            <w:r>
              <w:t>implementation of visual design and user experience design features</w:t>
            </w:r>
            <w:r>
              <w:t>.</w:t>
            </w:r>
          </w:p>
          <w:p w14:paraId="7FC5BBFA" w14:textId="03D52206" w:rsidR="009B7A4D" w:rsidRDefault="005F0271" w:rsidP="005F0271">
            <w:pPr>
              <w:pStyle w:val="Standard1"/>
              <w:numPr>
                <w:ilvl w:val="0"/>
                <w:numId w:val="5"/>
              </w:numPr>
              <w:spacing w:before="120" w:after="120"/>
            </w:pPr>
            <w:r>
              <w:t>additional pertinent information that my need to be included on the form for legal reasons</w:t>
            </w:r>
            <w:r>
              <w:t xml:space="preserve"> </w:t>
            </w:r>
          </w:p>
          <w:p w14:paraId="5FC9645F" w14:textId="77777777" w:rsidR="009B7A4D" w:rsidRDefault="009B7A4D" w:rsidP="00DC3021">
            <w:pPr>
              <w:rPr>
                <w:b/>
                <w:lang w:val="en-GB"/>
              </w:rPr>
            </w:pPr>
            <w:r w:rsidRPr="0068006E">
              <w:rPr>
                <w:b/>
                <w:lang w:val="en-GB"/>
              </w:rPr>
              <w:t>Signature:</w:t>
            </w:r>
          </w:p>
          <w:p w14:paraId="4C1C88C5" w14:textId="77777777" w:rsidR="009B7A4D" w:rsidRPr="0068006E" w:rsidRDefault="009B7A4D" w:rsidP="00DC3021">
            <w:pPr>
              <w:rPr>
                <w:b/>
                <w:lang w:val="en-GB"/>
              </w:rPr>
            </w:pPr>
          </w:p>
          <w:p w14:paraId="7DB7DBDB"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117A6F26"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2106D1C2" w14:textId="695E15AC" w:rsidR="009B7A4D" w:rsidRDefault="009B7A4D" w:rsidP="00DC3021">
            <w:pPr>
              <w:rPr>
                <w:lang w:val="en-GB"/>
              </w:rPr>
            </w:pPr>
            <w:r>
              <w:rPr>
                <w:lang w:val="en-GB"/>
              </w:rPr>
              <w:t>Team member 3</w:t>
            </w:r>
            <w:r w:rsidR="003F6C75">
              <w:rPr>
                <w:lang w:val="en-GB"/>
              </w:rPr>
              <w:t>:</w:t>
            </w:r>
            <w:r w:rsidR="003F6C75">
              <w:t xml:space="preserve"> </w:t>
            </w:r>
            <w:r w:rsidR="003F6C75">
              <w:t>Morgan Gill</w:t>
            </w:r>
          </w:p>
          <w:p w14:paraId="1DA9C7DC" w14:textId="77777777" w:rsidR="009B7A4D" w:rsidRDefault="009B7A4D" w:rsidP="00DC3021">
            <w:pPr>
              <w:rPr>
                <w:lang w:val="en-GB"/>
              </w:rPr>
            </w:pPr>
            <w:r>
              <w:rPr>
                <w:lang w:val="en-GB"/>
              </w:rPr>
              <w:t xml:space="preserve">Team member 4: </w:t>
            </w:r>
            <w:r>
              <w:t>Jordan Pike</w:t>
            </w:r>
          </w:p>
          <w:p w14:paraId="5FF999F2" w14:textId="77777777" w:rsidR="009B7A4D" w:rsidRPr="0016291E" w:rsidRDefault="009B7A4D" w:rsidP="003F6C75">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0593C2F1" w14:textId="77777777" w:rsidR="009B7A4D" w:rsidRDefault="009B7A4D" w:rsidP="00DC3021">
            <w:pPr>
              <w:pStyle w:val="Standard1"/>
              <w:spacing w:before="120" w:after="120"/>
            </w:pPr>
          </w:p>
        </w:tc>
      </w:tr>
      <w:tr w:rsidR="009B7A4D" w14:paraId="032A9CF9" w14:textId="77777777" w:rsidTr="009B7A4D">
        <w:trPr>
          <w:trHeight w:val="336"/>
        </w:trPr>
        <w:tc>
          <w:tcPr>
            <w:tcW w:w="0" w:type="auto"/>
            <w:gridSpan w:val="2"/>
            <w:shd w:val="pct10" w:color="auto" w:fill="auto"/>
          </w:tcPr>
          <w:p w14:paraId="702CBBCA" w14:textId="77777777" w:rsidR="009B7A4D" w:rsidRDefault="009B7A4D" w:rsidP="00DC3021">
            <w:pPr>
              <w:pStyle w:val="Standard1"/>
            </w:pPr>
          </w:p>
        </w:tc>
        <w:tc>
          <w:tcPr>
            <w:tcW w:w="1497" w:type="dxa"/>
            <w:shd w:val="pct10" w:color="auto" w:fill="auto"/>
          </w:tcPr>
          <w:p w14:paraId="7F2D2D2A" w14:textId="77777777" w:rsidR="009B7A4D" w:rsidRDefault="009B7A4D" w:rsidP="00DC3021">
            <w:pPr>
              <w:pStyle w:val="Standard1"/>
            </w:pPr>
          </w:p>
        </w:tc>
      </w:tr>
      <w:tr w:rsidR="009B7A4D" w14:paraId="65C3C3B7" w14:textId="77777777" w:rsidTr="009B7A4D">
        <w:trPr>
          <w:trHeight w:val="1447"/>
        </w:trPr>
        <w:tc>
          <w:tcPr>
            <w:tcW w:w="0" w:type="auto"/>
            <w:shd w:val="pct10" w:color="auto" w:fill="auto"/>
          </w:tcPr>
          <w:p w14:paraId="14D4A18D" w14:textId="77777777" w:rsidR="009B7A4D" w:rsidRDefault="009B7A4D" w:rsidP="00DC3021">
            <w:pPr>
              <w:pStyle w:val="Standard1"/>
              <w:rPr>
                <w:b/>
                <w:sz w:val="40"/>
              </w:rPr>
            </w:pPr>
            <w:r>
              <w:rPr>
                <w:b/>
                <w:sz w:val="40"/>
              </w:rPr>
              <w:t>Team_06</w:t>
            </w:r>
          </w:p>
        </w:tc>
        <w:tc>
          <w:tcPr>
            <w:tcW w:w="0" w:type="auto"/>
            <w:shd w:val="pct10" w:color="auto" w:fill="auto"/>
          </w:tcPr>
          <w:p w14:paraId="3C464E54"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7037CE85" w14:textId="77777777" w:rsidR="009B7A4D" w:rsidRPr="00A245F2" w:rsidRDefault="009B7A4D" w:rsidP="00DC3021">
            <w:pPr>
              <w:pStyle w:val="Standard1"/>
              <w:spacing w:before="0" w:after="0"/>
              <w:ind w:firstLine="720"/>
              <w:rPr>
                <w:b/>
                <w:sz w:val="36"/>
                <w:szCs w:val="36"/>
              </w:rPr>
            </w:pPr>
          </w:p>
          <w:p w14:paraId="27FAB4A3" w14:textId="7A68437E"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3C5721">
              <w:rPr>
                <w:b/>
                <w:sz w:val="36"/>
                <w:szCs w:val="36"/>
              </w:rPr>
              <w:t>5</w:t>
            </w:r>
          </w:p>
          <w:p w14:paraId="57F08F7B" w14:textId="77777777" w:rsidR="009B7A4D" w:rsidRDefault="009B7A4D" w:rsidP="00DC3021">
            <w:pPr>
              <w:pStyle w:val="Standard1"/>
              <w:spacing w:before="0" w:after="0"/>
              <w:rPr>
                <w:b/>
                <w:sz w:val="24"/>
              </w:rPr>
            </w:pPr>
          </w:p>
          <w:p w14:paraId="42BD395A" w14:textId="1C985559" w:rsidR="009B7A4D" w:rsidRDefault="009B7A4D" w:rsidP="00DC3021">
            <w:pPr>
              <w:pStyle w:val="Standard1"/>
              <w:spacing w:before="0" w:after="0"/>
              <w:rPr>
                <w:b/>
                <w:sz w:val="24"/>
              </w:rPr>
            </w:pPr>
            <w:r>
              <w:rPr>
                <w:b/>
                <w:sz w:val="24"/>
              </w:rPr>
              <w:t xml:space="preserve">Date: </w:t>
            </w:r>
            <w:r w:rsidR="006176F7">
              <w:t>Feb 7th</w:t>
            </w:r>
            <w:r w:rsidR="006176F7">
              <w:rPr>
                <w:vertAlign w:val="superscript"/>
              </w:rPr>
              <w:t>th</w:t>
            </w:r>
            <w:r w:rsidR="006176F7">
              <w:t>, 2019</w:t>
            </w:r>
          </w:p>
          <w:p w14:paraId="704DF919"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7A5A3841"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722CFF56"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434C6B78" w14:textId="77777777" w:rsidR="009B7A4D" w:rsidRPr="0064134A" w:rsidRDefault="009B7A4D" w:rsidP="00DC3021">
            <w:pPr>
              <w:pStyle w:val="Standard1"/>
              <w:spacing w:before="0" w:after="0"/>
              <w:rPr>
                <w:b/>
                <w:sz w:val="36"/>
                <w:szCs w:val="36"/>
              </w:rPr>
            </w:pPr>
          </w:p>
        </w:tc>
      </w:tr>
      <w:tr w:rsidR="009B7A4D" w14:paraId="44436322" w14:textId="77777777" w:rsidTr="009B7A4D">
        <w:trPr>
          <w:trHeight w:val="450"/>
        </w:trPr>
        <w:tc>
          <w:tcPr>
            <w:tcW w:w="0" w:type="auto"/>
            <w:gridSpan w:val="2"/>
            <w:tcBorders>
              <w:bottom w:val="double" w:sz="6" w:space="0" w:color="auto"/>
            </w:tcBorders>
            <w:shd w:val="pct10" w:color="auto" w:fill="auto"/>
          </w:tcPr>
          <w:p w14:paraId="22383D9E" w14:textId="77777777" w:rsidR="009B7A4D" w:rsidRDefault="009B7A4D" w:rsidP="00DC3021">
            <w:pPr>
              <w:pStyle w:val="Standard1"/>
            </w:pPr>
          </w:p>
        </w:tc>
        <w:tc>
          <w:tcPr>
            <w:tcW w:w="1497" w:type="dxa"/>
            <w:tcBorders>
              <w:bottom w:val="double" w:sz="6" w:space="0" w:color="auto"/>
            </w:tcBorders>
            <w:shd w:val="pct10" w:color="auto" w:fill="auto"/>
          </w:tcPr>
          <w:p w14:paraId="62A08CB8" w14:textId="77777777" w:rsidR="009B7A4D" w:rsidRDefault="009B7A4D" w:rsidP="00DC3021">
            <w:pPr>
              <w:pStyle w:val="Standard1"/>
            </w:pPr>
          </w:p>
        </w:tc>
      </w:tr>
      <w:tr w:rsidR="009B7A4D" w14:paraId="64BDF698" w14:textId="77777777" w:rsidTr="009B7A4D">
        <w:trPr>
          <w:trHeight w:val="465"/>
        </w:trPr>
        <w:tc>
          <w:tcPr>
            <w:tcW w:w="0" w:type="auto"/>
            <w:gridSpan w:val="2"/>
          </w:tcPr>
          <w:p w14:paraId="683EE598" w14:textId="77777777" w:rsidR="009B7A4D" w:rsidRDefault="009B7A4D" w:rsidP="00DC3021">
            <w:pPr>
              <w:pStyle w:val="Standard1"/>
            </w:pPr>
          </w:p>
        </w:tc>
        <w:tc>
          <w:tcPr>
            <w:tcW w:w="1497" w:type="dxa"/>
          </w:tcPr>
          <w:p w14:paraId="4FFAD4AE" w14:textId="77777777" w:rsidR="009B7A4D" w:rsidRDefault="009B7A4D" w:rsidP="00DC3021">
            <w:pPr>
              <w:pStyle w:val="Standard1"/>
            </w:pPr>
          </w:p>
        </w:tc>
      </w:tr>
      <w:tr w:rsidR="009B7A4D" w14:paraId="01FD8DD2" w14:textId="77777777" w:rsidTr="009B7A4D">
        <w:trPr>
          <w:trHeight w:val="981"/>
        </w:trPr>
        <w:tc>
          <w:tcPr>
            <w:tcW w:w="0" w:type="auto"/>
          </w:tcPr>
          <w:p w14:paraId="66AA07D3" w14:textId="77777777" w:rsidR="009B7A4D" w:rsidRDefault="009B7A4D" w:rsidP="00DC3021">
            <w:r>
              <w:t>Attendees:</w:t>
            </w:r>
          </w:p>
        </w:tc>
        <w:tc>
          <w:tcPr>
            <w:tcW w:w="0" w:type="auto"/>
          </w:tcPr>
          <w:p w14:paraId="23FB04FE" w14:textId="3A2C60AC" w:rsidR="009B7A4D" w:rsidRDefault="009B7A4D" w:rsidP="00DC3021">
            <w:pPr>
              <w:pStyle w:val="Standard1"/>
            </w:pPr>
            <w:r>
              <w:t xml:space="preserve">Team member 1: Ana </w:t>
            </w:r>
            <w:proofErr w:type="spellStart"/>
            <w:r>
              <w:t>Roldugina</w:t>
            </w:r>
            <w:proofErr w:type="spellEnd"/>
            <w:r>
              <w:t xml:space="preserve">         Team member 3: </w:t>
            </w:r>
            <w:r w:rsidR="001664AE">
              <w:t>Morgan Gill</w:t>
            </w:r>
          </w:p>
          <w:p w14:paraId="6FFB47DB"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1600969F" w14:textId="538584BE" w:rsidR="009B7A4D" w:rsidRDefault="009B7A4D" w:rsidP="00DC3021">
            <w:pPr>
              <w:pStyle w:val="Standard1"/>
            </w:pPr>
          </w:p>
        </w:tc>
        <w:tc>
          <w:tcPr>
            <w:tcW w:w="1497" w:type="dxa"/>
          </w:tcPr>
          <w:p w14:paraId="2F9F0131" w14:textId="77777777" w:rsidR="009B7A4D" w:rsidRDefault="009B7A4D" w:rsidP="00DC3021">
            <w:pPr>
              <w:pStyle w:val="Standard1"/>
            </w:pPr>
          </w:p>
        </w:tc>
      </w:tr>
      <w:tr w:rsidR="009B7A4D" w14:paraId="1475C9A7" w14:textId="77777777" w:rsidTr="009B7A4D">
        <w:trPr>
          <w:trHeight w:val="465"/>
        </w:trPr>
        <w:tc>
          <w:tcPr>
            <w:tcW w:w="0" w:type="auto"/>
            <w:gridSpan w:val="2"/>
          </w:tcPr>
          <w:p w14:paraId="77365CAB" w14:textId="77777777" w:rsidR="009B7A4D" w:rsidRDefault="009B7A4D" w:rsidP="00DC3021">
            <w:pPr>
              <w:pStyle w:val="Standard1"/>
            </w:pPr>
          </w:p>
        </w:tc>
        <w:tc>
          <w:tcPr>
            <w:tcW w:w="1497" w:type="dxa"/>
          </w:tcPr>
          <w:p w14:paraId="7B8E12D7" w14:textId="77777777" w:rsidR="009B7A4D" w:rsidRDefault="009B7A4D" w:rsidP="00DC3021">
            <w:pPr>
              <w:pStyle w:val="Standard1"/>
            </w:pPr>
          </w:p>
        </w:tc>
      </w:tr>
      <w:tr w:rsidR="009B7A4D" w14:paraId="48E1DCE8" w14:textId="77777777" w:rsidTr="009B7A4D">
        <w:trPr>
          <w:trHeight w:val="711"/>
        </w:trPr>
        <w:tc>
          <w:tcPr>
            <w:tcW w:w="0" w:type="auto"/>
            <w:gridSpan w:val="2"/>
            <w:tcBorders>
              <w:top w:val="single" w:sz="6" w:space="0" w:color="auto"/>
              <w:bottom w:val="dotted" w:sz="4" w:space="0" w:color="auto"/>
            </w:tcBorders>
            <w:shd w:val="pct10" w:color="auto" w:fill="auto"/>
          </w:tcPr>
          <w:p w14:paraId="05C5D5C7"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11A6D90F" w14:textId="77777777" w:rsidR="009B7A4D" w:rsidRDefault="009B7A4D" w:rsidP="00DC3021">
            <w:pPr>
              <w:pStyle w:val="Standard1"/>
              <w:rPr>
                <w:b/>
                <w:sz w:val="36"/>
              </w:rPr>
            </w:pPr>
          </w:p>
        </w:tc>
      </w:tr>
      <w:tr w:rsidR="009B7A4D" w14:paraId="6424718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BE47C90"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278B5058"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26960401" w14:textId="77777777" w:rsidR="009B7A4D" w:rsidRPr="00285969" w:rsidRDefault="009B7A4D" w:rsidP="00DC3021">
            <w:pPr>
              <w:pStyle w:val="Standard1"/>
              <w:spacing w:before="120" w:after="120"/>
              <w:rPr>
                <w:b/>
              </w:rPr>
            </w:pPr>
            <w:r>
              <w:rPr>
                <w:b/>
              </w:rPr>
              <w:t>Responsibility</w:t>
            </w:r>
          </w:p>
        </w:tc>
      </w:tr>
      <w:tr w:rsidR="009B7A4D" w14:paraId="1EB9CFDF"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5234537"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152349A4" w14:textId="30FFC130" w:rsidR="009B7A4D" w:rsidRDefault="006176F7" w:rsidP="00DC3021">
            <w:pPr>
              <w:pStyle w:val="Standard1"/>
              <w:spacing w:before="120" w:after="120"/>
            </w:pPr>
            <w:r>
              <w:t xml:space="preserve">Reviewed possible documentation that will need to be supplied by users for legal reason. </w:t>
            </w:r>
          </w:p>
        </w:tc>
        <w:tc>
          <w:tcPr>
            <w:tcW w:w="1497" w:type="dxa"/>
            <w:tcBorders>
              <w:top w:val="dotted" w:sz="4" w:space="0" w:color="auto"/>
              <w:left w:val="dotted" w:sz="4" w:space="0" w:color="auto"/>
              <w:bottom w:val="dotted" w:sz="4" w:space="0" w:color="auto"/>
              <w:right w:val="dotted" w:sz="4" w:space="0" w:color="auto"/>
            </w:tcBorders>
          </w:tcPr>
          <w:p w14:paraId="05CCD952" w14:textId="24D547B4" w:rsidR="009B7A4D" w:rsidRDefault="006176F7" w:rsidP="00DC3021">
            <w:pPr>
              <w:pStyle w:val="Standard1"/>
              <w:spacing w:before="120" w:after="120"/>
              <w:jc w:val="center"/>
            </w:pPr>
            <w:r>
              <w:t>All</w:t>
            </w:r>
          </w:p>
        </w:tc>
      </w:tr>
      <w:tr w:rsidR="009B7A4D" w14:paraId="70076867"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59685083"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11E59BC4" w14:textId="74D7CDC9" w:rsidR="009B7A4D" w:rsidRDefault="006176F7" w:rsidP="006176F7">
            <w:pPr>
              <w:spacing w:after="160" w:line="259" w:lineRule="auto"/>
            </w:pPr>
            <w:r>
              <w:t xml:space="preserve">Discussed additional pertinent information that my need to be included on the form for legal reasons. </w:t>
            </w:r>
            <w:r>
              <w:t xml:space="preserve">This includes </w:t>
            </w:r>
            <w:r>
              <w:t xml:space="preserve">Building permits, certificates, </w:t>
            </w:r>
            <w:r>
              <w:t xml:space="preserve">and </w:t>
            </w:r>
            <w:r>
              <w:t>licenses</w:t>
            </w:r>
            <w:r>
              <w:t>.</w:t>
            </w:r>
          </w:p>
        </w:tc>
        <w:tc>
          <w:tcPr>
            <w:tcW w:w="1497" w:type="dxa"/>
            <w:tcBorders>
              <w:top w:val="dotted" w:sz="4" w:space="0" w:color="auto"/>
              <w:left w:val="dotted" w:sz="4" w:space="0" w:color="auto"/>
              <w:bottom w:val="dotted" w:sz="4" w:space="0" w:color="auto"/>
              <w:right w:val="dotted" w:sz="4" w:space="0" w:color="auto"/>
            </w:tcBorders>
          </w:tcPr>
          <w:p w14:paraId="30957071" w14:textId="2680834B" w:rsidR="009B7A4D" w:rsidRDefault="006176F7" w:rsidP="00DC3021">
            <w:pPr>
              <w:pStyle w:val="Standard1"/>
              <w:spacing w:before="120" w:after="120"/>
              <w:jc w:val="center"/>
            </w:pPr>
            <w:r>
              <w:t>Morgan Gill</w:t>
            </w:r>
          </w:p>
        </w:tc>
      </w:tr>
      <w:tr w:rsidR="009B7A4D" w14:paraId="30E57B7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73D30F3"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318BCC18" w14:textId="5592DA7C" w:rsidR="009B7A4D" w:rsidRDefault="006176F7" w:rsidP="006176F7">
            <w:pPr>
              <w:spacing w:after="160" w:line="259" w:lineRule="auto"/>
            </w:pPr>
            <w:r>
              <w:t>Devised method for users to upload files while implementing validation procedures to prevent malicious file uploads while accepting legitimate files.</w:t>
            </w:r>
          </w:p>
        </w:tc>
        <w:tc>
          <w:tcPr>
            <w:tcW w:w="1497" w:type="dxa"/>
            <w:tcBorders>
              <w:top w:val="dotted" w:sz="4" w:space="0" w:color="auto"/>
              <w:left w:val="dotted" w:sz="4" w:space="0" w:color="auto"/>
              <w:bottom w:val="dotted" w:sz="4" w:space="0" w:color="auto"/>
              <w:right w:val="dotted" w:sz="4" w:space="0" w:color="auto"/>
            </w:tcBorders>
          </w:tcPr>
          <w:p w14:paraId="5B218B2F" w14:textId="77777777" w:rsidR="009B7A4D" w:rsidRDefault="009B7A4D" w:rsidP="00DC3021">
            <w:pPr>
              <w:pStyle w:val="Standard1"/>
              <w:spacing w:before="120" w:after="120"/>
              <w:jc w:val="center"/>
            </w:pPr>
            <w:r>
              <w:t xml:space="preserve">Tamara </w:t>
            </w:r>
            <w:proofErr w:type="spellStart"/>
            <w:r>
              <w:t>Saldina</w:t>
            </w:r>
            <w:proofErr w:type="spellEnd"/>
            <w:r>
              <w:t xml:space="preserve">        </w:t>
            </w:r>
          </w:p>
        </w:tc>
      </w:tr>
      <w:tr w:rsidR="009B7A4D" w14:paraId="5A59108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EBD7112"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74A7A344" w14:textId="3F470465" w:rsidR="009B7A4D" w:rsidRDefault="009B7A4D" w:rsidP="00DC3021">
            <w:pPr>
              <w:pStyle w:val="Standard1"/>
              <w:spacing w:before="120" w:after="120"/>
            </w:pPr>
            <w:r>
              <w:t xml:space="preserve">Agreed upon standardized </w:t>
            </w:r>
            <w:r w:rsidR="006176F7">
              <w:t>Trello update schedule</w:t>
            </w:r>
          </w:p>
        </w:tc>
        <w:tc>
          <w:tcPr>
            <w:tcW w:w="1497" w:type="dxa"/>
            <w:tcBorders>
              <w:top w:val="dotted" w:sz="4" w:space="0" w:color="auto"/>
              <w:left w:val="dotted" w:sz="4" w:space="0" w:color="auto"/>
              <w:bottom w:val="dotted" w:sz="4" w:space="0" w:color="auto"/>
              <w:right w:val="dotted" w:sz="4" w:space="0" w:color="auto"/>
            </w:tcBorders>
          </w:tcPr>
          <w:p w14:paraId="5E2F5EEA" w14:textId="757BCB20" w:rsidR="009B7A4D" w:rsidRDefault="006176F7" w:rsidP="00DC3021">
            <w:pPr>
              <w:pStyle w:val="Standard1"/>
              <w:spacing w:before="120" w:after="120"/>
              <w:jc w:val="center"/>
            </w:pPr>
            <w:r>
              <w:t xml:space="preserve">Ana </w:t>
            </w:r>
            <w:proofErr w:type="spellStart"/>
            <w:r>
              <w:t>Rolfugina</w:t>
            </w:r>
            <w:proofErr w:type="spellEnd"/>
          </w:p>
        </w:tc>
      </w:tr>
      <w:tr w:rsidR="009B7A4D" w14:paraId="1DD99F6B"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25DCA706"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1D0054B1" w14:textId="178550AA" w:rsidR="009B7A4D" w:rsidRDefault="009B7A4D" w:rsidP="00DC3021">
            <w:pPr>
              <w:pStyle w:val="Standard1"/>
              <w:spacing w:before="120" w:after="120"/>
            </w:pPr>
            <w:r>
              <w:t xml:space="preserve">Date: </w:t>
            </w:r>
            <w:r w:rsidR="006176F7">
              <w:t>Feb 14</w:t>
            </w:r>
            <w:r w:rsidR="006176F7">
              <w:rPr>
                <w:vertAlign w:val="superscript"/>
              </w:rPr>
              <w:t>th</w:t>
            </w:r>
            <w:r w:rsidR="006176F7">
              <w:t>, 2019</w:t>
            </w:r>
          </w:p>
          <w:p w14:paraId="30BDD707" w14:textId="77777777" w:rsidR="009B7A4D" w:rsidRDefault="009B7A4D" w:rsidP="00DC3021">
            <w:pPr>
              <w:pStyle w:val="Standard1"/>
              <w:spacing w:before="120" w:after="120"/>
            </w:pPr>
            <w:r>
              <w:t>Time</w:t>
            </w:r>
            <w:r w:rsidRPr="00053F98">
              <w:t>: 2:00pn – 4:00pm</w:t>
            </w:r>
          </w:p>
          <w:p w14:paraId="7DEF0161" w14:textId="77777777" w:rsidR="009B7A4D" w:rsidRDefault="009B7A4D" w:rsidP="00DC3021">
            <w:pPr>
              <w:pStyle w:val="Standard1"/>
              <w:spacing w:before="120" w:after="120"/>
            </w:pPr>
            <w:r>
              <w:t xml:space="preserve">Location: </w:t>
            </w:r>
            <w:r w:rsidRPr="00053F98">
              <w:t>Casa Loma Campus Library Room E</w:t>
            </w:r>
          </w:p>
          <w:p w14:paraId="5514DE46" w14:textId="77777777" w:rsidR="009B7A4D" w:rsidRDefault="009B7A4D" w:rsidP="00DC3021">
            <w:pPr>
              <w:pStyle w:val="Standard1"/>
              <w:spacing w:before="120" w:after="120"/>
            </w:pPr>
            <w:r>
              <w:t xml:space="preserve">Agenda: </w:t>
            </w:r>
          </w:p>
          <w:p w14:paraId="51D8D523" w14:textId="61D45D9B" w:rsidR="009B7A4D" w:rsidRDefault="006176F7" w:rsidP="006176F7">
            <w:pPr>
              <w:pStyle w:val="Standard1"/>
              <w:numPr>
                <w:ilvl w:val="0"/>
                <w:numId w:val="5"/>
              </w:numPr>
              <w:spacing w:before="120" w:after="120"/>
            </w:pPr>
            <w:r>
              <w:t>Potential upcoming meeting with stakeholder.</w:t>
            </w:r>
          </w:p>
          <w:p w14:paraId="0675798F" w14:textId="77777777" w:rsidR="009B7A4D" w:rsidRDefault="009B7A4D" w:rsidP="00DC3021">
            <w:pPr>
              <w:rPr>
                <w:b/>
                <w:lang w:val="en-GB"/>
              </w:rPr>
            </w:pPr>
            <w:r w:rsidRPr="0068006E">
              <w:rPr>
                <w:b/>
                <w:lang w:val="en-GB"/>
              </w:rPr>
              <w:t>Signature:</w:t>
            </w:r>
          </w:p>
          <w:p w14:paraId="63C50E42" w14:textId="77777777" w:rsidR="009B7A4D" w:rsidRPr="0068006E" w:rsidRDefault="009B7A4D" w:rsidP="00DC3021">
            <w:pPr>
              <w:rPr>
                <w:b/>
                <w:lang w:val="en-GB"/>
              </w:rPr>
            </w:pPr>
          </w:p>
          <w:p w14:paraId="19C0D35E"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15798B60"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72E4ADA0" w14:textId="40AB19CE" w:rsidR="009B7A4D" w:rsidRDefault="009B7A4D" w:rsidP="00DC3021">
            <w:pPr>
              <w:rPr>
                <w:lang w:val="en-GB"/>
              </w:rPr>
            </w:pPr>
            <w:r>
              <w:rPr>
                <w:lang w:val="en-GB"/>
              </w:rPr>
              <w:t xml:space="preserve">Team member 3: </w:t>
            </w:r>
            <w:r w:rsidR="006176F7">
              <w:t>Morgan Gill</w:t>
            </w:r>
          </w:p>
          <w:p w14:paraId="49E5C577" w14:textId="77777777" w:rsidR="009B7A4D" w:rsidRDefault="009B7A4D" w:rsidP="00DC3021">
            <w:pPr>
              <w:rPr>
                <w:lang w:val="en-GB"/>
              </w:rPr>
            </w:pPr>
            <w:r>
              <w:rPr>
                <w:lang w:val="en-GB"/>
              </w:rPr>
              <w:t xml:space="preserve">Team member 4: </w:t>
            </w:r>
            <w:r>
              <w:t>Jordan Pike</w:t>
            </w:r>
          </w:p>
          <w:p w14:paraId="271BB7CC" w14:textId="77777777" w:rsidR="009B7A4D" w:rsidRPr="0016291E" w:rsidRDefault="009B7A4D" w:rsidP="006176F7">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6D66DA82" w14:textId="77777777" w:rsidR="009B7A4D" w:rsidRDefault="009B7A4D" w:rsidP="00DC3021">
            <w:pPr>
              <w:pStyle w:val="Standard1"/>
              <w:spacing w:before="120" w:after="120"/>
            </w:pPr>
          </w:p>
        </w:tc>
      </w:tr>
      <w:tr w:rsidR="009B7A4D" w14:paraId="2BD6F8D5" w14:textId="77777777" w:rsidTr="009B7A4D">
        <w:trPr>
          <w:trHeight w:val="336"/>
        </w:trPr>
        <w:tc>
          <w:tcPr>
            <w:tcW w:w="0" w:type="auto"/>
            <w:gridSpan w:val="2"/>
            <w:shd w:val="pct10" w:color="auto" w:fill="auto"/>
          </w:tcPr>
          <w:p w14:paraId="40C59ED1" w14:textId="77777777" w:rsidR="009B7A4D" w:rsidRDefault="009B7A4D" w:rsidP="00DC3021">
            <w:pPr>
              <w:pStyle w:val="Standard1"/>
            </w:pPr>
          </w:p>
        </w:tc>
        <w:tc>
          <w:tcPr>
            <w:tcW w:w="1497" w:type="dxa"/>
            <w:shd w:val="pct10" w:color="auto" w:fill="auto"/>
          </w:tcPr>
          <w:p w14:paraId="786A94AF" w14:textId="77777777" w:rsidR="009B7A4D" w:rsidRDefault="009B7A4D" w:rsidP="00DC3021">
            <w:pPr>
              <w:pStyle w:val="Standard1"/>
            </w:pPr>
          </w:p>
        </w:tc>
      </w:tr>
      <w:tr w:rsidR="009B7A4D" w14:paraId="175EFB17" w14:textId="77777777" w:rsidTr="009B7A4D">
        <w:trPr>
          <w:trHeight w:val="1447"/>
        </w:trPr>
        <w:tc>
          <w:tcPr>
            <w:tcW w:w="0" w:type="auto"/>
            <w:shd w:val="pct10" w:color="auto" w:fill="auto"/>
          </w:tcPr>
          <w:p w14:paraId="7114D593" w14:textId="77777777" w:rsidR="009B7A4D" w:rsidRDefault="009B7A4D" w:rsidP="00DC3021">
            <w:pPr>
              <w:pStyle w:val="Standard1"/>
              <w:rPr>
                <w:b/>
                <w:sz w:val="40"/>
              </w:rPr>
            </w:pPr>
            <w:r>
              <w:rPr>
                <w:b/>
                <w:sz w:val="40"/>
              </w:rPr>
              <w:lastRenderedPageBreak/>
              <w:t>Team_06</w:t>
            </w:r>
          </w:p>
        </w:tc>
        <w:tc>
          <w:tcPr>
            <w:tcW w:w="0" w:type="auto"/>
            <w:shd w:val="pct10" w:color="auto" w:fill="auto"/>
          </w:tcPr>
          <w:p w14:paraId="47524C35"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3B4264FF" w14:textId="77777777" w:rsidR="009B7A4D" w:rsidRPr="00A245F2" w:rsidRDefault="009B7A4D" w:rsidP="00DC3021">
            <w:pPr>
              <w:pStyle w:val="Standard1"/>
              <w:spacing w:before="0" w:after="0"/>
              <w:ind w:firstLine="720"/>
              <w:rPr>
                <w:b/>
                <w:sz w:val="36"/>
                <w:szCs w:val="36"/>
              </w:rPr>
            </w:pPr>
          </w:p>
          <w:p w14:paraId="7D295902" w14:textId="0685F67D"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5E6E8D">
              <w:rPr>
                <w:b/>
                <w:sz w:val="36"/>
                <w:szCs w:val="36"/>
              </w:rPr>
              <w:t>6</w:t>
            </w:r>
          </w:p>
          <w:p w14:paraId="3648A1C8" w14:textId="77777777" w:rsidR="009B7A4D" w:rsidRDefault="009B7A4D" w:rsidP="00DC3021">
            <w:pPr>
              <w:pStyle w:val="Standard1"/>
              <w:spacing w:before="0" w:after="0"/>
              <w:rPr>
                <w:b/>
                <w:sz w:val="24"/>
              </w:rPr>
            </w:pPr>
          </w:p>
          <w:p w14:paraId="1B733978" w14:textId="35FB4F69" w:rsidR="009B7A4D" w:rsidRDefault="009B7A4D" w:rsidP="00DC3021">
            <w:pPr>
              <w:pStyle w:val="Standard1"/>
              <w:spacing w:before="0" w:after="0"/>
              <w:rPr>
                <w:b/>
                <w:sz w:val="24"/>
              </w:rPr>
            </w:pPr>
            <w:r>
              <w:rPr>
                <w:b/>
                <w:sz w:val="24"/>
              </w:rPr>
              <w:t xml:space="preserve">Date: </w:t>
            </w:r>
            <w:r w:rsidR="00EC42C4">
              <w:t>Feb 14</w:t>
            </w:r>
            <w:r w:rsidR="00EC42C4">
              <w:rPr>
                <w:vertAlign w:val="superscript"/>
              </w:rPr>
              <w:t>th</w:t>
            </w:r>
            <w:r w:rsidR="00EC42C4">
              <w:t>, 2019</w:t>
            </w:r>
          </w:p>
          <w:p w14:paraId="2E7072D5"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2AF21EBC"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2591E578"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691CF7E5" w14:textId="77777777" w:rsidR="009B7A4D" w:rsidRPr="0064134A" w:rsidRDefault="009B7A4D" w:rsidP="00DC3021">
            <w:pPr>
              <w:pStyle w:val="Standard1"/>
              <w:spacing w:before="0" w:after="0"/>
              <w:rPr>
                <w:b/>
                <w:sz w:val="36"/>
                <w:szCs w:val="36"/>
              </w:rPr>
            </w:pPr>
          </w:p>
        </w:tc>
      </w:tr>
      <w:tr w:rsidR="009B7A4D" w14:paraId="061A02BD" w14:textId="77777777" w:rsidTr="009B7A4D">
        <w:trPr>
          <w:trHeight w:val="450"/>
        </w:trPr>
        <w:tc>
          <w:tcPr>
            <w:tcW w:w="0" w:type="auto"/>
            <w:gridSpan w:val="2"/>
            <w:tcBorders>
              <w:bottom w:val="double" w:sz="6" w:space="0" w:color="auto"/>
            </w:tcBorders>
            <w:shd w:val="pct10" w:color="auto" w:fill="auto"/>
          </w:tcPr>
          <w:p w14:paraId="31D34E3D" w14:textId="77777777" w:rsidR="009B7A4D" w:rsidRDefault="009B7A4D" w:rsidP="00DC3021">
            <w:pPr>
              <w:pStyle w:val="Standard1"/>
            </w:pPr>
          </w:p>
        </w:tc>
        <w:tc>
          <w:tcPr>
            <w:tcW w:w="1497" w:type="dxa"/>
            <w:tcBorders>
              <w:bottom w:val="double" w:sz="6" w:space="0" w:color="auto"/>
            </w:tcBorders>
            <w:shd w:val="pct10" w:color="auto" w:fill="auto"/>
          </w:tcPr>
          <w:p w14:paraId="126D4C6F" w14:textId="77777777" w:rsidR="009B7A4D" w:rsidRDefault="009B7A4D" w:rsidP="00DC3021">
            <w:pPr>
              <w:pStyle w:val="Standard1"/>
            </w:pPr>
          </w:p>
        </w:tc>
      </w:tr>
      <w:tr w:rsidR="009B7A4D" w14:paraId="0AECEA6F" w14:textId="77777777" w:rsidTr="009B7A4D">
        <w:trPr>
          <w:trHeight w:val="465"/>
        </w:trPr>
        <w:tc>
          <w:tcPr>
            <w:tcW w:w="0" w:type="auto"/>
            <w:gridSpan w:val="2"/>
          </w:tcPr>
          <w:p w14:paraId="2EE7B9EB" w14:textId="77777777" w:rsidR="009B7A4D" w:rsidRDefault="009B7A4D" w:rsidP="00DC3021">
            <w:pPr>
              <w:pStyle w:val="Standard1"/>
            </w:pPr>
          </w:p>
        </w:tc>
        <w:tc>
          <w:tcPr>
            <w:tcW w:w="1497" w:type="dxa"/>
          </w:tcPr>
          <w:p w14:paraId="0AD43B20" w14:textId="77777777" w:rsidR="009B7A4D" w:rsidRDefault="009B7A4D" w:rsidP="00DC3021">
            <w:pPr>
              <w:pStyle w:val="Standard1"/>
            </w:pPr>
          </w:p>
        </w:tc>
      </w:tr>
      <w:tr w:rsidR="009B7A4D" w14:paraId="1AFA60F6" w14:textId="77777777" w:rsidTr="009B7A4D">
        <w:trPr>
          <w:trHeight w:val="981"/>
        </w:trPr>
        <w:tc>
          <w:tcPr>
            <w:tcW w:w="0" w:type="auto"/>
          </w:tcPr>
          <w:p w14:paraId="3DEA5374" w14:textId="77777777" w:rsidR="009B7A4D" w:rsidRDefault="009B7A4D" w:rsidP="00DC3021">
            <w:r>
              <w:t>Attendees:</w:t>
            </w:r>
          </w:p>
        </w:tc>
        <w:tc>
          <w:tcPr>
            <w:tcW w:w="0" w:type="auto"/>
          </w:tcPr>
          <w:p w14:paraId="61906CA5"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7CA4D82B"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5B05EED8" w14:textId="65C2FB59" w:rsidR="009B7A4D" w:rsidRDefault="009B7A4D" w:rsidP="00DC3021">
            <w:pPr>
              <w:pStyle w:val="Standard1"/>
            </w:pPr>
            <w:r>
              <w:t>Team member 5: Morgan Gill</w:t>
            </w:r>
            <w:r w:rsidR="00EC42C4">
              <w:t xml:space="preserve">              </w:t>
            </w:r>
            <w:r w:rsidR="00EC42C4">
              <w:t xml:space="preserve">Team member 5: </w:t>
            </w:r>
            <w:proofErr w:type="spellStart"/>
            <w:r w:rsidR="00EC42C4">
              <w:t>Andrii</w:t>
            </w:r>
            <w:proofErr w:type="spellEnd"/>
            <w:r w:rsidR="00EC42C4">
              <w:t xml:space="preserve"> G.</w:t>
            </w:r>
          </w:p>
        </w:tc>
        <w:tc>
          <w:tcPr>
            <w:tcW w:w="1497" w:type="dxa"/>
          </w:tcPr>
          <w:p w14:paraId="0DA8ACD0" w14:textId="77777777" w:rsidR="009B7A4D" w:rsidRDefault="009B7A4D" w:rsidP="00DC3021">
            <w:pPr>
              <w:pStyle w:val="Standard1"/>
            </w:pPr>
          </w:p>
        </w:tc>
      </w:tr>
      <w:tr w:rsidR="009B7A4D" w14:paraId="79FB92D0" w14:textId="77777777" w:rsidTr="009B7A4D">
        <w:trPr>
          <w:trHeight w:val="465"/>
        </w:trPr>
        <w:tc>
          <w:tcPr>
            <w:tcW w:w="0" w:type="auto"/>
            <w:gridSpan w:val="2"/>
          </w:tcPr>
          <w:p w14:paraId="12667617" w14:textId="77777777" w:rsidR="009B7A4D" w:rsidRDefault="009B7A4D" w:rsidP="00DC3021">
            <w:pPr>
              <w:pStyle w:val="Standard1"/>
            </w:pPr>
          </w:p>
        </w:tc>
        <w:tc>
          <w:tcPr>
            <w:tcW w:w="1497" w:type="dxa"/>
          </w:tcPr>
          <w:p w14:paraId="7FCD1716" w14:textId="77777777" w:rsidR="009B7A4D" w:rsidRDefault="009B7A4D" w:rsidP="00DC3021">
            <w:pPr>
              <w:pStyle w:val="Standard1"/>
            </w:pPr>
          </w:p>
        </w:tc>
      </w:tr>
      <w:tr w:rsidR="009B7A4D" w14:paraId="6620A22F" w14:textId="77777777" w:rsidTr="009B7A4D">
        <w:trPr>
          <w:trHeight w:val="711"/>
        </w:trPr>
        <w:tc>
          <w:tcPr>
            <w:tcW w:w="0" w:type="auto"/>
            <w:gridSpan w:val="2"/>
            <w:tcBorders>
              <w:top w:val="single" w:sz="6" w:space="0" w:color="auto"/>
              <w:bottom w:val="dotted" w:sz="4" w:space="0" w:color="auto"/>
            </w:tcBorders>
            <w:shd w:val="pct10" w:color="auto" w:fill="auto"/>
          </w:tcPr>
          <w:p w14:paraId="433C1E16"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745B1AD0" w14:textId="77777777" w:rsidR="009B7A4D" w:rsidRDefault="009B7A4D" w:rsidP="00DC3021">
            <w:pPr>
              <w:pStyle w:val="Standard1"/>
              <w:rPr>
                <w:b/>
                <w:sz w:val="36"/>
              </w:rPr>
            </w:pPr>
          </w:p>
        </w:tc>
      </w:tr>
      <w:tr w:rsidR="009B7A4D" w14:paraId="28993AE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0CFAD266"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0D66470F"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27C0C02D" w14:textId="77777777" w:rsidR="009B7A4D" w:rsidRPr="00285969" w:rsidRDefault="009B7A4D" w:rsidP="00DC3021">
            <w:pPr>
              <w:pStyle w:val="Standard1"/>
              <w:spacing w:before="120" w:after="120"/>
              <w:rPr>
                <w:b/>
              </w:rPr>
            </w:pPr>
            <w:r>
              <w:rPr>
                <w:b/>
              </w:rPr>
              <w:t>Responsibility</w:t>
            </w:r>
          </w:p>
        </w:tc>
      </w:tr>
      <w:tr w:rsidR="009B7A4D" w14:paraId="7657AC9B"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9750DAE"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3A9A7F50" w14:textId="58BA55D9" w:rsidR="009B7A4D" w:rsidRDefault="009B7A4D" w:rsidP="00DC3021">
            <w:pPr>
              <w:pStyle w:val="Standard1"/>
              <w:spacing w:before="120" w:after="120"/>
            </w:pPr>
            <w:r>
              <w:t>Revi</w:t>
            </w:r>
            <w:r w:rsidR="00EC42C4">
              <w:t>sited Trello Update Schedule</w:t>
            </w:r>
          </w:p>
        </w:tc>
        <w:tc>
          <w:tcPr>
            <w:tcW w:w="1497" w:type="dxa"/>
            <w:tcBorders>
              <w:top w:val="dotted" w:sz="4" w:space="0" w:color="auto"/>
              <w:left w:val="dotted" w:sz="4" w:space="0" w:color="auto"/>
              <w:bottom w:val="dotted" w:sz="4" w:space="0" w:color="auto"/>
              <w:right w:val="dotted" w:sz="4" w:space="0" w:color="auto"/>
            </w:tcBorders>
          </w:tcPr>
          <w:p w14:paraId="5412F541" w14:textId="283417A8" w:rsidR="009B7A4D" w:rsidRDefault="00EC42C4" w:rsidP="00DC3021">
            <w:pPr>
              <w:pStyle w:val="Standard1"/>
              <w:spacing w:before="120" w:after="120"/>
              <w:jc w:val="center"/>
            </w:pPr>
            <w:r>
              <w:t>Morgan Gill</w:t>
            </w:r>
          </w:p>
        </w:tc>
      </w:tr>
      <w:tr w:rsidR="009B7A4D" w14:paraId="09F7298E"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C85A907"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4EB2289D" w14:textId="64725ED9" w:rsidR="009B7A4D" w:rsidRDefault="00EC42C4" w:rsidP="00EC42C4">
            <w:pPr>
              <w:spacing w:after="160" w:line="259" w:lineRule="auto"/>
            </w:pPr>
            <w:r>
              <w:t>Presented and re-evaluated database schema. (fields added for new anticipated features and security reasons)</w:t>
            </w:r>
          </w:p>
        </w:tc>
        <w:tc>
          <w:tcPr>
            <w:tcW w:w="1497" w:type="dxa"/>
            <w:tcBorders>
              <w:top w:val="dotted" w:sz="4" w:space="0" w:color="auto"/>
              <w:left w:val="dotted" w:sz="4" w:space="0" w:color="auto"/>
              <w:bottom w:val="dotted" w:sz="4" w:space="0" w:color="auto"/>
              <w:right w:val="dotted" w:sz="4" w:space="0" w:color="auto"/>
            </w:tcBorders>
          </w:tcPr>
          <w:p w14:paraId="23CCFC48" w14:textId="77777777" w:rsidR="009B7A4D" w:rsidRDefault="009B7A4D" w:rsidP="00DC3021">
            <w:pPr>
              <w:pStyle w:val="Standard1"/>
              <w:spacing w:before="120" w:after="120"/>
              <w:jc w:val="center"/>
            </w:pPr>
            <w:r>
              <w:t xml:space="preserve">Ana </w:t>
            </w:r>
            <w:proofErr w:type="spellStart"/>
            <w:r>
              <w:t>Roldugina</w:t>
            </w:r>
            <w:proofErr w:type="spellEnd"/>
            <w:r>
              <w:t xml:space="preserve">         </w:t>
            </w:r>
          </w:p>
        </w:tc>
      </w:tr>
      <w:tr w:rsidR="009B7A4D" w14:paraId="64C9BD25"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A01E66E"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65F1EC7D" w14:textId="5C73FCCF" w:rsidR="009B7A4D" w:rsidRDefault="00EC42C4" w:rsidP="00EC42C4">
            <w:pPr>
              <w:spacing w:after="160" w:line="259" w:lineRule="auto"/>
            </w:pPr>
            <w:r>
              <w:t>Restructured the registration process for new potential users.</w:t>
            </w:r>
          </w:p>
        </w:tc>
        <w:tc>
          <w:tcPr>
            <w:tcW w:w="1497" w:type="dxa"/>
            <w:tcBorders>
              <w:top w:val="dotted" w:sz="4" w:space="0" w:color="auto"/>
              <w:left w:val="dotted" w:sz="4" w:space="0" w:color="auto"/>
              <w:bottom w:val="dotted" w:sz="4" w:space="0" w:color="auto"/>
              <w:right w:val="dotted" w:sz="4" w:space="0" w:color="auto"/>
            </w:tcBorders>
          </w:tcPr>
          <w:p w14:paraId="0D0A7225" w14:textId="18239383" w:rsidR="009B7A4D" w:rsidRDefault="00EC42C4" w:rsidP="00DC3021">
            <w:pPr>
              <w:pStyle w:val="Standard1"/>
              <w:spacing w:before="120" w:after="120"/>
              <w:jc w:val="center"/>
            </w:pPr>
            <w:proofErr w:type="spellStart"/>
            <w:r>
              <w:t>Andrii</w:t>
            </w:r>
            <w:proofErr w:type="spellEnd"/>
            <w:r>
              <w:t xml:space="preserve"> G.</w:t>
            </w:r>
          </w:p>
        </w:tc>
      </w:tr>
      <w:tr w:rsidR="009B7A4D" w14:paraId="2470E92F"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2A6A2E20"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46785ADD" w14:textId="4188722F" w:rsidR="009B7A4D" w:rsidRDefault="00EC42C4" w:rsidP="00EC42C4">
            <w:pPr>
              <w:spacing w:after="160" w:line="259" w:lineRule="auto"/>
            </w:pPr>
            <w:r>
              <w:t>Discussed the addition of new features to the project proposal process. (Such as automatically generating a quote for the client dependent on the dimensions and other metrics supplied by the client)</w:t>
            </w:r>
          </w:p>
        </w:tc>
        <w:tc>
          <w:tcPr>
            <w:tcW w:w="1497" w:type="dxa"/>
            <w:tcBorders>
              <w:top w:val="dotted" w:sz="4" w:space="0" w:color="auto"/>
              <w:left w:val="dotted" w:sz="4" w:space="0" w:color="auto"/>
              <w:bottom w:val="dotted" w:sz="4" w:space="0" w:color="auto"/>
              <w:right w:val="dotted" w:sz="4" w:space="0" w:color="auto"/>
            </w:tcBorders>
          </w:tcPr>
          <w:p w14:paraId="1242B6F1" w14:textId="6E1AC93F" w:rsidR="009B7A4D" w:rsidRDefault="00EC42C4" w:rsidP="00DC3021">
            <w:pPr>
              <w:pStyle w:val="Standard1"/>
              <w:spacing w:before="120" w:after="120"/>
              <w:jc w:val="center"/>
            </w:pPr>
            <w:r>
              <w:t>All</w:t>
            </w:r>
          </w:p>
        </w:tc>
      </w:tr>
      <w:tr w:rsidR="009B7A4D" w14:paraId="0861C2B9"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1AAE7B4E"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32BD20E6" w14:textId="033F463D" w:rsidR="009B7A4D" w:rsidRDefault="009B7A4D" w:rsidP="00DC3021">
            <w:pPr>
              <w:pStyle w:val="Standard1"/>
              <w:spacing w:before="120" w:after="120"/>
            </w:pPr>
            <w:r>
              <w:t xml:space="preserve">Date: </w:t>
            </w:r>
            <w:r w:rsidR="000B4186">
              <w:t>Feb 21</w:t>
            </w:r>
            <w:r w:rsidR="000B4186" w:rsidRPr="00AF3679">
              <w:rPr>
                <w:vertAlign w:val="superscript"/>
              </w:rPr>
              <w:t>st</w:t>
            </w:r>
            <w:r w:rsidR="000B4186">
              <w:t>, 2019</w:t>
            </w:r>
          </w:p>
          <w:p w14:paraId="1CA3EEEC" w14:textId="77777777" w:rsidR="009B7A4D" w:rsidRDefault="009B7A4D" w:rsidP="00DC3021">
            <w:pPr>
              <w:pStyle w:val="Standard1"/>
              <w:spacing w:before="120" w:after="120"/>
            </w:pPr>
            <w:r>
              <w:t>Time</w:t>
            </w:r>
            <w:r w:rsidRPr="00053F98">
              <w:t>: 2:00pn – 4:00pm</w:t>
            </w:r>
          </w:p>
          <w:p w14:paraId="5811A5A1" w14:textId="77777777" w:rsidR="009B7A4D" w:rsidRDefault="009B7A4D" w:rsidP="00DC3021">
            <w:pPr>
              <w:pStyle w:val="Standard1"/>
              <w:spacing w:before="120" w:after="120"/>
            </w:pPr>
            <w:r>
              <w:t xml:space="preserve">Location: </w:t>
            </w:r>
            <w:r w:rsidRPr="00053F98">
              <w:t>Casa Loma Campus Library Room E</w:t>
            </w:r>
          </w:p>
          <w:p w14:paraId="380BFFC9" w14:textId="77777777" w:rsidR="009B7A4D" w:rsidRDefault="009B7A4D" w:rsidP="00DC3021">
            <w:pPr>
              <w:pStyle w:val="Standard1"/>
              <w:spacing w:before="120" w:after="120"/>
            </w:pPr>
            <w:r>
              <w:t xml:space="preserve">Agenda: </w:t>
            </w:r>
          </w:p>
          <w:p w14:paraId="33C3E616" w14:textId="6594E2DA" w:rsidR="009B7A4D" w:rsidRDefault="00D66EC6" w:rsidP="00D66EC6">
            <w:pPr>
              <w:pStyle w:val="Standard1"/>
              <w:numPr>
                <w:ilvl w:val="0"/>
                <w:numId w:val="5"/>
              </w:numPr>
              <w:spacing w:before="120" w:after="120"/>
            </w:pPr>
            <w:r>
              <w:t>More features to be requested by stakeholder in the future</w:t>
            </w:r>
          </w:p>
          <w:p w14:paraId="7D5EBB19" w14:textId="77777777" w:rsidR="009B7A4D" w:rsidRDefault="009B7A4D" w:rsidP="00DC3021">
            <w:pPr>
              <w:rPr>
                <w:b/>
                <w:lang w:val="en-GB"/>
              </w:rPr>
            </w:pPr>
            <w:r w:rsidRPr="0068006E">
              <w:rPr>
                <w:b/>
                <w:lang w:val="en-GB"/>
              </w:rPr>
              <w:t>Signature:</w:t>
            </w:r>
          </w:p>
          <w:p w14:paraId="363C9782" w14:textId="77777777" w:rsidR="009B7A4D" w:rsidRPr="0068006E" w:rsidRDefault="009B7A4D" w:rsidP="00DC3021">
            <w:pPr>
              <w:rPr>
                <w:b/>
                <w:lang w:val="en-GB"/>
              </w:rPr>
            </w:pPr>
          </w:p>
          <w:p w14:paraId="4D8D1F95"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3A016A4D"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6357D746" w14:textId="7A72D4ED" w:rsidR="009B7A4D" w:rsidRDefault="009B7A4D" w:rsidP="00DC3021">
            <w:pPr>
              <w:rPr>
                <w:lang w:val="en-GB"/>
              </w:rPr>
            </w:pPr>
            <w:r>
              <w:rPr>
                <w:lang w:val="en-GB"/>
              </w:rPr>
              <w:t xml:space="preserve">Team member 3: </w:t>
            </w:r>
            <w:r w:rsidR="00D66EC6">
              <w:t>Jerome Ching</w:t>
            </w:r>
          </w:p>
          <w:p w14:paraId="3BEA8753" w14:textId="08131E0D" w:rsidR="009B7A4D" w:rsidRDefault="009B7A4D" w:rsidP="00DC3021">
            <w:r>
              <w:rPr>
                <w:lang w:val="en-GB"/>
              </w:rPr>
              <w:t xml:space="preserve">Team member 4: </w:t>
            </w:r>
            <w:r>
              <w:t>Jordan Pike</w:t>
            </w:r>
          </w:p>
          <w:p w14:paraId="607483E1" w14:textId="70DE6BE4" w:rsidR="00D66EC6" w:rsidRDefault="00D66EC6" w:rsidP="00DC3021">
            <w:pPr>
              <w:rPr>
                <w:lang w:val="en-GB"/>
              </w:rPr>
            </w:pPr>
            <w:r>
              <w:rPr>
                <w:lang w:val="en-GB"/>
              </w:rPr>
              <w:t xml:space="preserve">Team member </w:t>
            </w:r>
            <w:r>
              <w:rPr>
                <w:lang w:val="en-GB"/>
              </w:rPr>
              <w:t>5</w:t>
            </w:r>
            <w:r>
              <w:rPr>
                <w:lang w:val="en-GB"/>
              </w:rPr>
              <w:t xml:space="preserve">: </w:t>
            </w:r>
            <w:r>
              <w:t>Morgan Gill</w:t>
            </w:r>
          </w:p>
          <w:p w14:paraId="2F564E66" w14:textId="4E078162" w:rsidR="009B7A4D" w:rsidRDefault="009B7A4D" w:rsidP="00DC3021">
            <w:pPr>
              <w:rPr>
                <w:lang w:val="en-GB"/>
              </w:rPr>
            </w:pPr>
            <w:r>
              <w:rPr>
                <w:lang w:val="en-GB"/>
              </w:rPr>
              <w:t>Team member</w:t>
            </w:r>
            <w:r w:rsidR="00D66EC6">
              <w:rPr>
                <w:lang w:val="en-GB"/>
              </w:rPr>
              <w:t xml:space="preserve"> 6</w:t>
            </w:r>
            <w:r>
              <w:rPr>
                <w:lang w:val="en-GB"/>
              </w:rPr>
              <w:t xml:space="preserve">: </w:t>
            </w:r>
            <w:proofErr w:type="spellStart"/>
            <w:r w:rsidR="00EC42C4">
              <w:t>Andrii</w:t>
            </w:r>
            <w:proofErr w:type="spellEnd"/>
            <w:r w:rsidR="00EC42C4">
              <w:t xml:space="preserve"> G.</w:t>
            </w:r>
          </w:p>
          <w:p w14:paraId="1D0A7154" w14:textId="77777777" w:rsidR="009B7A4D" w:rsidRPr="0016291E" w:rsidRDefault="009B7A4D" w:rsidP="00DC3021">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34AA67ED" w14:textId="77777777" w:rsidR="009B7A4D" w:rsidRDefault="009B7A4D" w:rsidP="00DC3021">
            <w:pPr>
              <w:pStyle w:val="Standard1"/>
              <w:spacing w:before="120" w:after="120"/>
            </w:pPr>
          </w:p>
        </w:tc>
      </w:tr>
      <w:tr w:rsidR="009B7A4D" w14:paraId="3123A776" w14:textId="77777777" w:rsidTr="009B7A4D">
        <w:trPr>
          <w:trHeight w:val="336"/>
        </w:trPr>
        <w:tc>
          <w:tcPr>
            <w:tcW w:w="0" w:type="auto"/>
            <w:gridSpan w:val="2"/>
            <w:shd w:val="pct10" w:color="auto" w:fill="auto"/>
          </w:tcPr>
          <w:p w14:paraId="2977DB98" w14:textId="77777777" w:rsidR="009B7A4D" w:rsidRDefault="009B7A4D" w:rsidP="00DC3021">
            <w:pPr>
              <w:pStyle w:val="Standard1"/>
            </w:pPr>
          </w:p>
        </w:tc>
        <w:tc>
          <w:tcPr>
            <w:tcW w:w="1497" w:type="dxa"/>
            <w:shd w:val="pct10" w:color="auto" w:fill="auto"/>
          </w:tcPr>
          <w:p w14:paraId="76302C62" w14:textId="77777777" w:rsidR="009B7A4D" w:rsidRDefault="009B7A4D" w:rsidP="00DC3021">
            <w:pPr>
              <w:pStyle w:val="Standard1"/>
            </w:pPr>
          </w:p>
        </w:tc>
      </w:tr>
      <w:tr w:rsidR="009B7A4D" w14:paraId="75F22BA6" w14:textId="77777777" w:rsidTr="009B7A4D">
        <w:trPr>
          <w:trHeight w:val="1447"/>
        </w:trPr>
        <w:tc>
          <w:tcPr>
            <w:tcW w:w="0" w:type="auto"/>
            <w:shd w:val="pct10" w:color="auto" w:fill="auto"/>
          </w:tcPr>
          <w:p w14:paraId="3FDC1715" w14:textId="77777777" w:rsidR="009B7A4D" w:rsidRDefault="009B7A4D" w:rsidP="00DC3021">
            <w:pPr>
              <w:pStyle w:val="Standard1"/>
              <w:rPr>
                <w:b/>
                <w:sz w:val="40"/>
              </w:rPr>
            </w:pPr>
            <w:r>
              <w:rPr>
                <w:b/>
                <w:sz w:val="40"/>
              </w:rPr>
              <w:lastRenderedPageBreak/>
              <w:t>Team_06</w:t>
            </w:r>
          </w:p>
        </w:tc>
        <w:tc>
          <w:tcPr>
            <w:tcW w:w="0" w:type="auto"/>
            <w:shd w:val="pct10" w:color="auto" w:fill="auto"/>
          </w:tcPr>
          <w:p w14:paraId="796E69D3"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1BDEC4C2" w14:textId="77777777" w:rsidR="009B7A4D" w:rsidRPr="00A245F2" w:rsidRDefault="009B7A4D" w:rsidP="00DC3021">
            <w:pPr>
              <w:pStyle w:val="Standard1"/>
              <w:spacing w:before="0" w:after="0"/>
              <w:ind w:firstLine="720"/>
              <w:rPr>
                <w:b/>
                <w:sz w:val="36"/>
                <w:szCs w:val="36"/>
              </w:rPr>
            </w:pPr>
          </w:p>
          <w:p w14:paraId="4C2EF8C1" w14:textId="28EE18A3"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0B4186">
              <w:rPr>
                <w:b/>
                <w:sz w:val="36"/>
                <w:szCs w:val="36"/>
              </w:rPr>
              <w:t>7</w:t>
            </w:r>
          </w:p>
          <w:p w14:paraId="4109D962" w14:textId="77777777" w:rsidR="009B7A4D" w:rsidRDefault="009B7A4D" w:rsidP="00DC3021">
            <w:pPr>
              <w:pStyle w:val="Standard1"/>
              <w:spacing w:before="0" w:after="0"/>
              <w:rPr>
                <w:b/>
                <w:sz w:val="24"/>
              </w:rPr>
            </w:pPr>
          </w:p>
          <w:p w14:paraId="31E55334" w14:textId="78F78B07" w:rsidR="009B7A4D" w:rsidRDefault="009B7A4D" w:rsidP="00DC3021">
            <w:pPr>
              <w:pStyle w:val="Standard1"/>
              <w:spacing w:before="0" w:after="0"/>
              <w:rPr>
                <w:b/>
                <w:sz w:val="24"/>
              </w:rPr>
            </w:pPr>
            <w:r>
              <w:rPr>
                <w:b/>
                <w:sz w:val="24"/>
              </w:rPr>
              <w:t xml:space="preserve">Date: </w:t>
            </w:r>
            <w:r w:rsidR="0032232E">
              <w:t>Feb 21</w:t>
            </w:r>
            <w:r w:rsidR="0032232E" w:rsidRPr="00AF3679">
              <w:rPr>
                <w:vertAlign w:val="superscript"/>
              </w:rPr>
              <w:t>st</w:t>
            </w:r>
            <w:r w:rsidR="0032232E">
              <w:t>, 2019</w:t>
            </w:r>
          </w:p>
          <w:p w14:paraId="45B5BA1F"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67B214FF"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35DC5D65"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61F7AE9A" w14:textId="77777777" w:rsidR="009B7A4D" w:rsidRPr="0064134A" w:rsidRDefault="009B7A4D" w:rsidP="00DC3021">
            <w:pPr>
              <w:pStyle w:val="Standard1"/>
              <w:spacing w:before="0" w:after="0"/>
              <w:rPr>
                <w:b/>
                <w:sz w:val="36"/>
                <w:szCs w:val="36"/>
              </w:rPr>
            </w:pPr>
          </w:p>
        </w:tc>
      </w:tr>
      <w:tr w:rsidR="009B7A4D" w14:paraId="14D7BBB1" w14:textId="77777777" w:rsidTr="009B7A4D">
        <w:trPr>
          <w:trHeight w:val="450"/>
        </w:trPr>
        <w:tc>
          <w:tcPr>
            <w:tcW w:w="0" w:type="auto"/>
            <w:gridSpan w:val="2"/>
            <w:tcBorders>
              <w:bottom w:val="double" w:sz="6" w:space="0" w:color="auto"/>
            </w:tcBorders>
            <w:shd w:val="pct10" w:color="auto" w:fill="auto"/>
          </w:tcPr>
          <w:p w14:paraId="66817A1C" w14:textId="77777777" w:rsidR="009B7A4D" w:rsidRDefault="009B7A4D" w:rsidP="00DC3021">
            <w:pPr>
              <w:pStyle w:val="Standard1"/>
            </w:pPr>
          </w:p>
        </w:tc>
        <w:tc>
          <w:tcPr>
            <w:tcW w:w="1497" w:type="dxa"/>
            <w:tcBorders>
              <w:bottom w:val="double" w:sz="6" w:space="0" w:color="auto"/>
            </w:tcBorders>
            <w:shd w:val="pct10" w:color="auto" w:fill="auto"/>
          </w:tcPr>
          <w:p w14:paraId="1036794A" w14:textId="77777777" w:rsidR="009B7A4D" w:rsidRDefault="009B7A4D" w:rsidP="00DC3021">
            <w:pPr>
              <w:pStyle w:val="Standard1"/>
            </w:pPr>
          </w:p>
        </w:tc>
      </w:tr>
      <w:tr w:rsidR="009B7A4D" w14:paraId="331C7E76" w14:textId="77777777" w:rsidTr="009B7A4D">
        <w:trPr>
          <w:trHeight w:val="465"/>
        </w:trPr>
        <w:tc>
          <w:tcPr>
            <w:tcW w:w="0" w:type="auto"/>
            <w:gridSpan w:val="2"/>
          </w:tcPr>
          <w:p w14:paraId="3348246F" w14:textId="77777777" w:rsidR="009B7A4D" w:rsidRDefault="009B7A4D" w:rsidP="00DC3021">
            <w:pPr>
              <w:pStyle w:val="Standard1"/>
            </w:pPr>
          </w:p>
        </w:tc>
        <w:tc>
          <w:tcPr>
            <w:tcW w:w="1497" w:type="dxa"/>
          </w:tcPr>
          <w:p w14:paraId="71AA7377" w14:textId="77777777" w:rsidR="009B7A4D" w:rsidRDefault="009B7A4D" w:rsidP="00DC3021">
            <w:pPr>
              <w:pStyle w:val="Standard1"/>
            </w:pPr>
          </w:p>
        </w:tc>
      </w:tr>
      <w:tr w:rsidR="009B7A4D" w14:paraId="1A5D8436" w14:textId="77777777" w:rsidTr="009B7A4D">
        <w:trPr>
          <w:trHeight w:val="981"/>
        </w:trPr>
        <w:tc>
          <w:tcPr>
            <w:tcW w:w="0" w:type="auto"/>
          </w:tcPr>
          <w:p w14:paraId="672C53CD" w14:textId="77777777" w:rsidR="009B7A4D" w:rsidRDefault="009B7A4D" w:rsidP="00DC3021">
            <w:r>
              <w:t>Attendees:</w:t>
            </w:r>
          </w:p>
        </w:tc>
        <w:tc>
          <w:tcPr>
            <w:tcW w:w="0" w:type="auto"/>
          </w:tcPr>
          <w:p w14:paraId="2A97BEA2"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1A791A8E"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32FC7AED" w14:textId="77777777" w:rsidR="009B7A4D" w:rsidRDefault="009B7A4D" w:rsidP="00DC3021">
            <w:pPr>
              <w:pStyle w:val="Standard1"/>
            </w:pPr>
            <w:r>
              <w:t>Team member 5: Morgan Gill</w:t>
            </w:r>
          </w:p>
        </w:tc>
        <w:tc>
          <w:tcPr>
            <w:tcW w:w="1497" w:type="dxa"/>
          </w:tcPr>
          <w:p w14:paraId="1B049890" w14:textId="77777777" w:rsidR="009B7A4D" w:rsidRDefault="009B7A4D" w:rsidP="00DC3021">
            <w:pPr>
              <w:pStyle w:val="Standard1"/>
            </w:pPr>
          </w:p>
        </w:tc>
      </w:tr>
      <w:tr w:rsidR="009B7A4D" w14:paraId="73EB0681" w14:textId="77777777" w:rsidTr="009B7A4D">
        <w:trPr>
          <w:trHeight w:val="465"/>
        </w:trPr>
        <w:tc>
          <w:tcPr>
            <w:tcW w:w="0" w:type="auto"/>
            <w:gridSpan w:val="2"/>
          </w:tcPr>
          <w:p w14:paraId="10A5D26D" w14:textId="77777777" w:rsidR="009B7A4D" w:rsidRDefault="009B7A4D" w:rsidP="00DC3021">
            <w:pPr>
              <w:pStyle w:val="Standard1"/>
            </w:pPr>
          </w:p>
        </w:tc>
        <w:tc>
          <w:tcPr>
            <w:tcW w:w="1497" w:type="dxa"/>
          </w:tcPr>
          <w:p w14:paraId="44866C06" w14:textId="77777777" w:rsidR="009B7A4D" w:rsidRDefault="009B7A4D" w:rsidP="00DC3021">
            <w:pPr>
              <w:pStyle w:val="Standard1"/>
            </w:pPr>
          </w:p>
        </w:tc>
      </w:tr>
      <w:tr w:rsidR="009B7A4D" w14:paraId="7088ABD3" w14:textId="77777777" w:rsidTr="009B7A4D">
        <w:trPr>
          <w:trHeight w:val="711"/>
        </w:trPr>
        <w:tc>
          <w:tcPr>
            <w:tcW w:w="0" w:type="auto"/>
            <w:gridSpan w:val="2"/>
            <w:tcBorders>
              <w:top w:val="single" w:sz="6" w:space="0" w:color="auto"/>
              <w:bottom w:val="dotted" w:sz="4" w:space="0" w:color="auto"/>
            </w:tcBorders>
            <w:shd w:val="pct10" w:color="auto" w:fill="auto"/>
          </w:tcPr>
          <w:p w14:paraId="1A658B63"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44A106A4" w14:textId="77777777" w:rsidR="009B7A4D" w:rsidRDefault="009B7A4D" w:rsidP="00DC3021">
            <w:pPr>
              <w:pStyle w:val="Standard1"/>
              <w:rPr>
                <w:b/>
                <w:sz w:val="36"/>
              </w:rPr>
            </w:pPr>
          </w:p>
        </w:tc>
      </w:tr>
      <w:tr w:rsidR="009B7A4D" w14:paraId="3B21E5C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634AD38"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6DE6290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1C058F8" w14:textId="77777777" w:rsidR="009B7A4D" w:rsidRPr="00285969" w:rsidRDefault="009B7A4D" w:rsidP="00DC3021">
            <w:pPr>
              <w:pStyle w:val="Standard1"/>
              <w:spacing w:before="120" w:after="120"/>
              <w:rPr>
                <w:b/>
              </w:rPr>
            </w:pPr>
            <w:r>
              <w:rPr>
                <w:b/>
              </w:rPr>
              <w:t>Responsibility</w:t>
            </w:r>
          </w:p>
        </w:tc>
      </w:tr>
      <w:tr w:rsidR="009B7A4D" w14:paraId="46D72099"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E77F7C7"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7B695EE3" w14:textId="77777777" w:rsidR="009B7A4D" w:rsidRDefault="009B7A4D" w:rsidP="00DC3021">
            <w:pPr>
              <w:pStyle w:val="Standard1"/>
              <w:spacing w:before="120" w:after="120"/>
            </w:pPr>
            <w:r>
              <w:t>(First meeting of semester; Reviewed internal business logic)</w:t>
            </w:r>
          </w:p>
        </w:tc>
        <w:tc>
          <w:tcPr>
            <w:tcW w:w="1497" w:type="dxa"/>
            <w:tcBorders>
              <w:top w:val="dotted" w:sz="4" w:space="0" w:color="auto"/>
              <w:left w:val="dotted" w:sz="4" w:space="0" w:color="auto"/>
              <w:bottom w:val="dotted" w:sz="4" w:space="0" w:color="auto"/>
              <w:right w:val="dotted" w:sz="4" w:space="0" w:color="auto"/>
            </w:tcBorders>
          </w:tcPr>
          <w:p w14:paraId="146A2341" w14:textId="77777777" w:rsidR="009B7A4D" w:rsidRDefault="009B7A4D" w:rsidP="00DC3021">
            <w:pPr>
              <w:pStyle w:val="Standard1"/>
              <w:spacing w:before="120" w:after="120"/>
              <w:jc w:val="center"/>
            </w:pPr>
            <w:r>
              <w:t>N/A</w:t>
            </w:r>
          </w:p>
        </w:tc>
      </w:tr>
      <w:tr w:rsidR="009B7A4D" w14:paraId="26A9299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60A58F6"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1603A4DE" w14:textId="6A0B1F20" w:rsidR="009B7A4D" w:rsidRDefault="0032232E" w:rsidP="00DC3021">
            <w:pPr>
              <w:pStyle w:val="Standard1"/>
              <w:spacing w:before="120" w:after="120"/>
            </w:pPr>
            <w:r>
              <w:t>Received request from stakeholder to implement a recording of email correspondence.</w:t>
            </w:r>
          </w:p>
        </w:tc>
        <w:tc>
          <w:tcPr>
            <w:tcW w:w="1497" w:type="dxa"/>
            <w:tcBorders>
              <w:top w:val="dotted" w:sz="4" w:space="0" w:color="auto"/>
              <w:left w:val="dotted" w:sz="4" w:space="0" w:color="auto"/>
              <w:bottom w:val="dotted" w:sz="4" w:space="0" w:color="auto"/>
              <w:right w:val="dotted" w:sz="4" w:space="0" w:color="auto"/>
            </w:tcBorders>
          </w:tcPr>
          <w:p w14:paraId="24D8A7C6" w14:textId="77777777" w:rsidR="009B7A4D" w:rsidRDefault="009B7A4D" w:rsidP="00DC3021">
            <w:pPr>
              <w:pStyle w:val="Standard1"/>
              <w:spacing w:before="120" w:after="120"/>
              <w:jc w:val="center"/>
            </w:pPr>
            <w:r>
              <w:t xml:space="preserve">Ana </w:t>
            </w:r>
            <w:proofErr w:type="spellStart"/>
            <w:r>
              <w:t>Roldugina</w:t>
            </w:r>
            <w:proofErr w:type="spellEnd"/>
            <w:r>
              <w:t xml:space="preserve">         </w:t>
            </w:r>
          </w:p>
        </w:tc>
      </w:tr>
      <w:tr w:rsidR="009B7A4D" w14:paraId="39E39F1B"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2ACD3A7"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7B40930B" w14:textId="17CEBC02" w:rsidR="009B7A4D" w:rsidRDefault="0032232E" w:rsidP="0032232E">
            <w:pPr>
              <w:spacing w:after="160" w:line="259" w:lineRule="auto"/>
            </w:pPr>
            <w:r>
              <w:t>Stakeholder expressed interest for a “scaled down” project proposal form that would be presented to unregistered users.</w:t>
            </w:r>
          </w:p>
        </w:tc>
        <w:tc>
          <w:tcPr>
            <w:tcW w:w="1497" w:type="dxa"/>
            <w:tcBorders>
              <w:top w:val="dotted" w:sz="4" w:space="0" w:color="auto"/>
              <w:left w:val="dotted" w:sz="4" w:space="0" w:color="auto"/>
              <w:bottom w:val="dotted" w:sz="4" w:space="0" w:color="auto"/>
              <w:right w:val="dotted" w:sz="4" w:space="0" w:color="auto"/>
            </w:tcBorders>
          </w:tcPr>
          <w:p w14:paraId="775603FB" w14:textId="77777777" w:rsidR="009B7A4D" w:rsidRDefault="009B7A4D" w:rsidP="00DC3021">
            <w:pPr>
              <w:pStyle w:val="Standard1"/>
              <w:spacing w:before="120" w:after="120"/>
              <w:jc w:val="center"/>
            </w:pPr>
            <w:r>
              <w:t xml:space="preserve">Tamara </w:t>
            </w:r>
            <w:proofErr w:type="spellStart"/>
            <w:r>
              <w:t>Saldina</w:t>
            </w:r>
            <w:proofErr w:type="spellEnd"/>
            <w:r>
              <w:t xml:space="preserve">        </w:t>
            </w:r>
          </w:p>
        </w:tc>
      </w:tr>
      <w:tr w:rsidR="009B7A4D" w14:paraId="2F918BA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C5BB070"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148CAC88" w14:textId="6B1AD427" w:rsidR="009B7A4D" w:rsidRDefault="0032232E" w:rsidP="0032232E">
            <w:pPr>
              <w:spacing w:after="160" w:line="259" w:lineRule="auto"/>
            </w:pPr>
            <w:r>
              <w:t>Stake holder requested that submitted project proposal forms be flagged as “Read Only” by clients who have already submitted said form. (This will prevent them from editing it later in the future)</w:t>
            </w:r>
          </w:p>
        </w:tc>
        <w:tc>
          <w:tcPr>
            <w:tcW w:w="1497" w:type="dxa"/>
            <w:tcBorders>
              <w:top w:val="dotted" w:sz="4" w:space="0" w:color="auto"/>
              <w:left w:val="dotted" w:sz="4" w:space="0" w:color="auto"/>
              <w:bottom w:val="dotted" w:sz="4" w:space="0" w:color="auto"/>
              <w:right w:val="dotted" w:sz="4" w:space="0" w:color="auto"/>
            </w:tcBorders>
          </w:tcPr>
          <w:p w14:paraId="73C389FC" w14:textId="77777777" w:rsidR="009B7A4D" w:rsidRDefault="009B7A4D" w:rsidP="00DC3021">
            <w:pPr>
              <w:pStyle w:val="Standard1"/>
              <w:spacing w:before="120" w:after="120"/>
              <w:jc w:val="center"/>
            </w:pPr>
            <w:r>
              <w:t>Morgan Gill</w:t>
            </w:r>
          </w:p>
        </w:tc>
      </w:tr>
      <w:tr w:rsidR="009B7A4D" w14:paraId="03CBEE1C"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7DA81A86"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350E8D1A" w14:textId="3A6F67B9" w:rsidR="009B7A4D" w:rsidRDefault="009B7A4D" w:rsidP="00DC3021">
            <w:pPr>
              <w:pStyle w:val="Standard1"/>
              <w:spacing w:before="120" w:after="120"/>
            </w:pPr>
            <w:r>
              <w:t xml:space="preserve">Date: </w:t>
            </w:r>
            <w:r w:rsidR="00DA7451">
              <w:t>Feb 28th</w:t>
            </w:r>
            <w:r>
              <w:t>, 2019</w:t>
            </w:r>
          </w:p>
          <w:p w14:paraId="0A47F331" w14:textId="77777777" w:rsidR="009B7A4D" w:rsidRDefault="009B7A4D" w:rsidP="00DC3021">
            <w:pPr>
              <w:pStyle w:val="Standard1"/>
              <w:spacing w:before="120" w:after="120"/>
            </w:pPr>
            <w:r>
              <w:t>Time</w:t>
            </w:r>
            <w:r w:rsidRPr="00053F98">
              <w:t>: 2:00pn – 4:00pm</w:t>
            </w:r>
          </w:p>
          <w:p w14:paraId="054962FD" w14:textId="77777777" w:rsidR="009B7A4D" w:rsidRDefault="009B7A4D" w:rsidP="00DC3021">
            <w:pPr>
              <w:pStyle w:val="Standard1"/>
              <w:spacing w:before="120" w:after="120"/>
            </w:pPr>
            <w:r>
              <w:t xml:space="preserve">Location: </w:t>
            </w:r>
            <w:r w:rsidRPr="00053F98">
              <w:t>Casa Loma Campus Library Room E</w:t>
            </w:r>
          </w:p>
          <w:p w14:paraId="6B67429F" w14:textId="77777777" w:rsidR="009B7A4D" w:rsidRDefault="009B7A4D" w:rsidP="00DC3021">
            <w:pPr>
              <w:pStyle w:val="Standard1"/>
              <w:spacing w:before="120" w:after="120"/>
            </w:pPr>
            <w:r>
              <w:t xml:space="preserve">Agenda: </w:t>
            </w:r>
          </w:p>
          <w:p w14:paraId="7373CF3C" w14:textId="77777777" w:rsidR="009B7A4D" w:rsidRDefault="009B7A4D" w:rsidP="00DC3021">
            <w:pPr>
              <w:pStyle w:val="Standard1"/>
              <w:numPr>
                <w:ilvl w:val="0"/>
                <w:numId w:val="5"/>
              </w:numPr>
              <w:spacing w:before="120" w:after="120"/>
            </w:pPr>
            <w:r>
              <w:t>Create basic dashboard for client-side web application</w:t>
            </w:r>
          </w:p>
          <w:p w14:paraId="3CE22C34" w14:textId="77777777" w:rsidR="009B7A4D" w:rsidRDefault="009B7A4D" w:rsidP="00DC3021">
            <w:pPr>
              <w:pStyle w:val="Standard1"/>
              <w:numPr>
                <w:ilvl w:val="0"/>
                <w:numId w:val="5"/>
              </w:numPr>
              <w:spacing w:before="120" w:after="120"/>
            </w:pPr>
            <w:r>
              <w:t>Integration of Laravel PHP frame-work for MVC</w:t>
            </w:r>
          </w:p>
          <w:p w14:paraId="4BC6A706" w14:textId="77777777" w:rsidR="009B7A4D" w:rsidRDefault="009B7A4D" w:rsidP="00DC3021">
            <w:pPr>
              <w:pStyle w:val="Standard1"/>
              <w:numPr>
                <w:ilvl w:val="0"/>
                <w:numId w:val="5"/>
              </w:numPr>
              <w:spacing w:before="120" w:after="120"/>
            </w:pPr>
            <w:r>
              <w:t>Design initial Database schema</w:t>
            </w:r>
          </w:p>
          <w:p w14:paraId="1F026CBF" w14:textId="77777777" w:rsidR="009B7A4D" w:rsidRDefault="009B7A4D" w:rsidP="00DC3021">
            <w:pPr>
              <w:pStyle w:val="Standard1"/>
              <w:spacing w:before="120" w:after="120"/>
            </w:pPr>
          </w:p>
          <w:p w14:paraId="3B128D84" w14:textId="77777777" w:rsidR="009B7A4D" w:rsidRDefault="009B7A4D" w:rsidP="00DC3021">
            <w:pPr>
              <w:rPr>
                <w:b/>
                <w:lang w:val="en-GB"/>
              </w:rPr>
            </w:pPr>
            <w:r w:rsidRPr="0068006E">
              <w:rPr>
                <w:b/>
                <w:lang w:val="en-GB"/>
              </w:rPr>
              <w:t>Signature:</w:t>
            </w:r>
          </w:p>
          <w:p w14:paraId="51CBC849" w14:textId="77777777" w:rsidR="009B7A4D" w:rsidRPr="0068006E" w:rsidRDefault="009B7A4D" w:rsidP="00DC3021">
            <w:pPr>
              <w:rPr>
                <w:b/>
                <w:lang w:val="en-GB"/>
              </w:rPr>
            </w:pPr>
          </w:p>
          <w:p w14:paraId="11CF6F5D"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5DF00A44"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5CC6B77B" w14:textId="77777777" w:rsidR="009B7A4D" w:rsidRDefault="009B7A4D" w:rsidP="00DC3021">
            <w:pPr>
              <w:rPr>
                <w:lang w:val="en-GB"/>
              </w:rPr>
            </w:pPr>
            <w:r>
              <w:rPr>
                <w:lang w:val="en-GB"/>
              </w:rPr>
              <w:t xml:space="preserve">Team member 3: </w:t>
            </w:r>
            <w:r>
              <w:t>Jerome Ching</w:t>
            </w:r>
          </w:p>
          <w:p w14:paraId="4E79CF49" w14:textId="77777777" w:rsidR="009B7A4D" w:rsidRDefault="009B7A4D" w:rsidP="00DC3021">
            <w:pPr>
              <w:rPr>
                <w:lang w:val="en-GB"/>
              </w:rPr>
            </w:pPr>
            <w:r>
              <w:rPr>
                <w:lang w:val="en-GB"/>
              </w:rPr>
              <w:t xml:space="preserve">Team member 4: </w:t>
            </w:r>
            <w:r>
              <w:t>Jordan Pike</w:t>
            </w:r>
          </w:p>
          <w:p w14:paraId="78F1EFEA" w14:textId="2418D5FF" w:rsidR="009B7A4D" w:rsidRPr="0016291E" w:rsidRDefault="009B7A4D" w:rsidP="00DC3021">
            <w:pPr>
              <w:rPr>
                <w:lang w:val="en-GB"/>
              </w:rPr>
            </w:pPr>
            <w:r>
              <w:rPr>
                <w:lang w:val="en-GB"/>
              </w:rPr>
              <w:t xml:space="preserve">Team member 5: </w:t>
            </w:r>
            <w:r>
              <w:t>Morgan Gill</w:t>
            </w:r>
          </w:p>
        </w:tc>
        <w:tc>
          <w:tcPr>
            <w:tcW w:w="1497" w:type="dxa"/>
            <w:tcBorders>
              <w:top w:val="dotted" w:sz="4" w:space="0" w:color="auto"/>
              <w:left w:val="dotted" w:sz="4" w:space="0" w:color="auto"/>
              <w:bottom w:val="dotted" w:sz="4" w:space="0" w:color="auto"/>
              <w:right w:val="dotted" w:sz="4" w:space="0" w:color="auto"/>
            </w:tcBorders>
          </w:tcPr>
          <w:p w14:paraId="748DED0C" w14:textId="77777777" w:rsidR="009B7A4D" w:rsidRDefault="009B7A4D" w:rsidP="00DC3021">
            <w:pPr>
              <w:pStyle w:val="Standard1"/>
              <w:spacing w:before="120" w:after="120"/>
            </w:pPr>
          </w:p>
        </w:tc>
      </w:tr>
      <w:tr w:rsidR="009B7A4D" w14:paraId="1073586C" w14:textId="77777777" w:rsidTr="009B7A4D">
        <w:trPr>
          <w:trHeight w:val="336"/>
        </w:trPr>
        <w:tc>
          <w:tcPr>
            <w:tcW w:w="0" w:type="auto"/>
            <w:gridSpan w:val="2"/>
            <w:shd w:val="pct10" w:color="auto" w:fill="auto"/>
          </w:tcPr>
          <w:p w14:paraId="417A4851" w14:textId="77777777" w:rsidR="009B7A4D" w:rsidRDefault="009B7A4D" w:rsidP="00DC3021">
            <w:pPr>
              <w:pStyle w:val="Standard1"/>
            </w:pPr>
          </w:p>
        </w:tc>
        <w:tc>
          <w:tcPr>
            <w:tcW w:w="1497" w:type="dxa"/>
            <w:shd w:val="pct10" w:color="auto" w:fill="auto"/>
          </w:tcPr>
          <w:p w14:paraId="0B352259" w14:textId="77777777" w:rsidR="009B7A4D" w:rsidRDefault="009B7A4D" w:rsidP="00DC3021">
            <w:pPr>
              <w:pStyle w:val="Standard1"/>
            </w:pPr>
          </w:p>
        </w:tc>
      </w:tr>
      <w:tr w:rsidR="009B7A4D" w14:paraId="76B924C8" w14:textId="77777777" w:rsidTr="009B7A4D">
        <w:trPr>
          <w:trHeight w:val="1447"/>
        </w:trPr>
        <w:tc>
          <w:tcPr>
            <w:tcW w:w="0" w:type="auto"/>
            <w:shd w:val="pct10" w:color="auto" w:fill="auto"/>
          </w:tcPr>
          <w:p w14:paraId="3413E188" w14:textId="77777777" w:rsidR="009B7A4D" w:rsidRDefault="009B7A4D" w:rsidP="00DC3021">
            <w:pPr>
              <w:pStyle w:val="Standard1"/>
              <w:rPr>
                <w:b/>
                <w:sz w:val="40"/>
              </w:rPr>
            </w:pPr>
            <w:r>
              <w:rPr>
                <w:b/>
                <w:sz w:val="40"/>
              </w:rPr>
              <w:t>Team_06</w:t>
            </w:r>
          </w:p>
        </w:tc>
        <w:tc>
          <w:tcPr>
            <w:tcW w:w="0" w:type="auto"/>
            <w:shd w:val="pct10" w:color="auto" w:fill="auto"/>
          </w:tcPr>
          <w:p w14:paraId="79BFDE04"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50B547D2" w14:textId="77777777" w:rsidR="009B7A4D" w:rsidRPr="00A245F2" w:rsidRDefault="009B7A4D" w:rsidP="00DC3021">
            <w:pPr>
              <w:pStyle w:val="Standard1"/>
              <w:spacing w:before="0" w:after="0"/>
              <w:ind w:firstLine="720"/>
              <w:rPr>
                <w:b/>
                <w:sz w:val="36"/>
                <w:szCs w:val="36"/>
              </w:rPr>
            </w:pPr>
          </w:p>
          <w:p w14:paraId="5591339B" w14:textId="7582558C"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DA7451">
              <w:rPr>
                <w:b/>
                <w:sz w:val="36"/>
                <w:szCs w:val="36"/>
              </w:rPr>
              <w:t>8</w:t>
            </w:r>
          </w:p>
          <w:p w14:paraId="3E75A5DD" w14:textId="77777777" w:rsidR="009B7A4D" w:rsidRDefault="009B7A4D" w:rsidP="00DC3021">
            <w:pPr>
              <w:pStyle w:val="Standard1"/>
              <w:spacing w:before="0" w:after="0"/>
              <w:rPr>
                <w:b/>
                <w:sz w:val="24"/>
              </w:rPr>
            </w:pPr>
          </w:p>
          <w:p w14:paraId="4268DFFC" w14:textId="50D72C86" w:rsidR="009B7A4D" w:rsidRDefault="009B7A4D" w:rsidP="00DC3021">
            <w:pPr>
              <w:pStyle w:val="Standard1"/>
              <w:spacing w:before="0" w:after="0"/>
              <w:rPr>
                <w:b/>
                <w:sz w:val="24"/>
              </w:rPr>
            </w:pPr>
            <w:r>
              <w:rPr>
                <w:b/>
                <w:sz w:val="24"/>
              </w:rPr>
              <w:t xml:space="preserve">Date: </w:t>
            </w:r>
            <w:r w:rsidR="00DA4F63">
              <w:t>Feb 28th, 2019</w:t>
            </w:r>
            <w:bookmarkStart w:id="5" w:name="_GoBack"/>
            <w:bookmarkEnd w:id="5"/>
          </w:p>
          <w:p w14:paraId="4C659213"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6FA1C056"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2B5C907D"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191FDEF5" w14:textId="77777777" w:rsidR="009B7A4D" w:rsidRPr="0064134A" w:rsidRDefault="009B7A4D" w:rsidP="00DC3021">
            <w:pPr>
              <w:pStyle w:val="Standard1"/>
              <w:spacing w:before="0" w:after="0"/>
              <w:rPr>
                <w:b/>
                <w:sz w:val="36"/>
                <w:szCs w:val="36"/>
              </w:rPr>
            </w:pPr>
          </w:p>
        </w:tc>
      </w:tr>
      <w:tr w:rsidR="009B7A4D" w14:paraId="13D76CD3" w14:textId="77777777" w:rsidTr="009B7A4D">
        <w:trPr>
          <w:trHeight w:val="450"/>
        </w:trPr>
        <w:tc>
          <w:tcPr>
            <w:tcW w:w="0" w:type="auto"/>
            <w:gridSpan w:val="2"/>
            <w:tcBorders>
              <w:bottom w:val="double" w:sz="6" w:space="0" w:color="auto"/>
            </w:tcBorders>
            <w:shd w:val="pct10" w:color="auto" w:fill="auto"/>
          </w:tcPr>
          <w:p w14:paraId="37C50D4F" w14:textId="77777777" w:rsidR="009B7A4D" w:rsidRDefault="009B7A4D" w:rsidP="00DC3021">
            <w:pPr>
              <w:pStyle w:val="Standard1"/>
            </w:pPr>
          </w:p>
        </w:tc>
        <w:tc>
          <w:tcPr>
            <w:tcW w:w="1497" w:type="dxa"/>
            <w:tcBorders>
              <w:bottom w:val="double" w:sz="6" w:space="0" w:color="auto"/>
            </w:tcBorders>
            <w:shd w:val="pct10" w:color="auto" w:fill="auto"/>
          </w:tcPr>
          <w:p w14:paraId="1D9C64E5" w14:textId="77777777" w:rsidR="009B7A4D" w:rsidRDefault="009B7A4D" w:rsidP="00DC3021">
            <w:pPr>
              <w:pStyle w:val="Standard1"/>
            </w:pPr>
          </w:p>
        </w:tc>
      </w:tr>
      <w:tr w:rsidR="009B7A4D" w14:paraId="06C8D57D" w14:textId="77777777" w:rsidTr="009B7A4D">
        <w:trPr>
          <w:trHeight w:val="465"/>
        </w:trPr>
        <w:tc>
          <w:tcPr>
            <w:tcW w:w="0" w:type="auto"/>
            <w:gridSpan w:val="2"/>
          </w:tcPr>
          <w:p w14:paraId="4A76A701" w14:textId="77777777" w:rsidR="009B7A4D" w:rsidRDefault="009B7A4D" w:rsidP="00DC3021">
            <w:pPr>
              <w:pStyle w:val="Standard1"/>
            </w:pPr>
          </w:p>
        </w:tc>
        <w:tc>
          <w:tcPr>
            <w:tcW w:w="1497" w:type="dxa"/>
          </w:tcPr>
          <w:p w14:paraId="44F1AEB9" w14:textId="77777777" w:rsidR="009B7A4D" w:rsidRDefault="009B7A4D" w:rsidP="00DC3021">
            <w:pPr>
              <w:pStyle w:val="Standard1"/>
            </w:pPr>
          </w:p>
        </w:tc>
      </w:tr>
      <w:tr w:rsidR="009B7A4D" w14:paraId="4B79040F" w14:textId="77777777" w:rsidTr="009B7A4D">
        <w:trPr>
          <w:trHeight w:val="981"/>
        </w:trPr>
        <w:tc>
          <w:tcPr>
            <w:tcW w:w="0" w:type="auto"/>
          </w:tcPr>
          <w:p w14:paraId="61B2CD90" w14:textId="77777777" w:rsidR="009B7A4D" w:rsidRDefault="009B7A4D" w:rsidP="00DC3021">
            <w:r>
              <w:t>Attendees:</w:t>
            </w:r>
          </w:p>
        </w:tc>
        <w:tc>
          <w:tcPr>
            <w:tcW w:w="0" w:type="auto"/>
          </w:tcPr>
          <w:p w14:paraId="2384ED26"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3D8A8A7F"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06EFECC0" w14:textId="77777777" w:rsidR="009B7A4D" w:rsidRDefault="009B7A4D" w:rsidP="00DC3021">
            <w:pPr>
              <w:pStyle w:val="Standard1"/>
            </w:pPr>
            <w:r>
              <w:t>Team member 5: Morgan Gill</w:t>
            </w:r>
          </w:p>
        </w:tc>
        <w:tc>
          <w:tcPr>
            <w:tcW w:w="1497" w:type="dxa"/>
          </w:tcPr>
          <w:p w14:paraId="3D5A4795" w14:textId="77777777" w:rsidR="009B7A4D" w:rsidRDefault="009B7A4D" w:rsidP="00DC3021">
            <w:pPr>
              <w:pStyle w:val="Standard1"/>
            </w:pPr>
          </w:p>
        </w:tc>
      </w:tr>
      <w:tr w:rsidR="009B7A4D" w14:paraId="0E923688" w14:textId="77777777" w:rsidTr="009B7A4D">
        <w:trPr>
          <w:trHeight w:val="465"/>
        </w:trPr>
        <w:tc>
          <w:tcPr>
            <w:tcW w:w="0" w:type="auto"/>
            <w:gridSpan w:val="2"/>
          </w:tcPr>
          <w:p w14:paraId="7C9D809F" w14:textId="77777777" w:rsidR="009B7A4D" w:rsidRDefault="009B7A4D" w:rsidP="00DC3021">
            <w:pPr>
              <w:pStyle w:val="Standard1"/>
            </w:pPr>
          </w:p>
        </w:tc>
        <w:tc>
          <w:tcPr>
            <w:tcW w:w="1497" w:type="dxa"/>
          </w:tcPr>
          <w:p w14:paraId="415C5769" w14:textId="77777777" w:rsidR="009B7A4D" w:rsidRDefault="009B7A4D" w:rsidP="00DC3021">
            <w:pPr>
              <w:pStyle w:val="Standard1"/>
            </w:pPr>
          </w:p>
        </w:tc>
      </w:tr>
      <w:tr w:rsidR="009B7A4D" w14:paraId="79103F86" w14:textId="77777777" w:rsidTr="009B7A4D">
        <w:trPr>
          <w:trHeight w:val="711"/>
        </w:trPr>
        <w:tc>
          <w:tcPr>
            <w:tcW w:w="0" w:type="auto"/>
            <w:gridSpan w:val="2"/>
            <w:tcBorders>
              <w:top w:val="single" w:sz="6" w:space="0" w:color="auto"/>
              <w:bottom w:val="dotted" w:sz="4" w:space="0" w:color="auto"/>
            </w:tcBorders>
            <w:shd w:val="pct10" w:color="auto" w:fill="auto"/>
          </w:tcPr>
          <w:p w14:paraId="1A42BBA7"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0D25AAA5" w14:textId="77777777" w:rsidR="009B7A4D" w:rsidRDefault="009B7A4D" w:rsidP="00DC3021">
            <w:pPr>
              <w:pStyle w:val="Standard1"/>
              <w:rPr>
                <w:b/>
                <w:sz w:val="36"/>
              </w:rPr>
            </w:pPr>
          </w:p>
        </w:tc>
      </w:tr>
      <w:tr w:rsidR="009B7A4D" w14:paraId="23DD3C3A"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7F61F1BC"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6B83B57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6D4FC3B" w14:textId="77777777" w:rsidR="009B7A4D" w:rsidRPr="00285969" w:rsidRDefault="009B7A4D" w:rsidP="00DC3021">
            <w:pPr>
              <w:pStyle w:val="Standard1"/>
              <w:spacing w:before="120" w:after="120"/>
              <w:rPr>
                <w:b/>
              </w:rPr>
            </w:pPr>
            <w:r>
              <w:rPr>
                <w:b/>
              </w:rPr>
              <w:t>Responsibility</w:t>
            </w:r>
          </w:p>
        </w:tc>
      </w:tr>
      <w:tr w:rsidR="009B7A4D" w14:paraId="6A91978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795C39E9"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62268C5D" w14:textId="64B3DAF0" w:rsidR="009B7A4D" w:rsidRDefault="00DA7451" w:rsidP="00DC3021">
            <w:pPr>
              <w:pStyle w:val="Standard1"/>
              <w:spacing w:before="120" w:after="120"/>
            </w:pPr>
            <w:r>
              <w:t>Reminded everyone of potential for more feature requests from stakeholder</w:t>
            </w:r>
          </w:p>
        </w:tc>
        <w:tc>
          <w:tcPr>
            <w:tcW w:w="1497" w:type="dxa"/>
            <w:tcBorders>
              <w:top w:val="dotted" w:sz="4" w:space="0" w:color="auto"/>
              <w:left w:val="dotted" w:sz="4" w:space="0" w:color="auto"/>
              <w:bottom w:val="dotted" w:sz="4" w:space="0" w:color="auto"/>
              <w:right w:val="dotted" w:sz="4" w:space="0" w:color="auto"/>
            </w:tcBorders>
          </w:tcPr>
          <w:p w14:paraId="7BE3BB33" w14:textId="267646FC" w:rsidR="009B7A4D" w:rsidRDefault="00DA7451" w:rsidP="00DC3021">
            <w:pPr>
              <w:pStyle w:val="Standard1"/>
              <w:spacing w:before="120" w:after="120"/>
              <w:jc w:val="center"/>
            </w:pPr>
            <w:r>
              <w:t>Morgan Gill</w:t>
            </w:r>
          </w:p>
        </w:tc>
      </w:tr>
      <w:tr w:rsidR="009B7A4D" w14:paraId="69276F5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E6FD828"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53C471DD" w14:textId="30494A15" w:rsidR="009B7A4D" w:rsidRDefault="00DA7451" w:rsidP="00DC3021">
            <w:pPr>
              <w:pStyle w:val="Standard1"/>
              <w:spacing w:before="120" w:after="120"/>
            </w:pPr>
            <w:r>
              <w:t>Potential for new API and web-Hook integration. (Idea floated across by external team member Alex)</w:t>
            </w:r>
          </w:p>
        </w:tc>
        <w:tc>
          <w:tcPr>
            <w:tcW w:w="1497" w:type="dxa"/>
            <w:tcBorders>
              <w:top w:val="dotted" w:sz="4" w:space="0" w:color="auto"/>
              <w:left w:val="dotted" w:sz="4" w:space="0" w:color="auto"/>
              <w:bottom w:val="dotted" w:sz="4" w:space="0" w:color="auto"/>
              <w:right w:val="dotted" w:sz="4" w:space="0" w:color="auto"/>
            </w:tcBorders>
          </w:tcPr>
          <w:p w14:paraId="32510487" w14:textId="2AD7D6CD" w:rsidR="009B7A4D" w:rsidRDefault="00DA7451" w:rsidP="00DC3021">
            <w:pPr>
              <w:pStyle w:val="Standard1"/>
              <w:spacing w:before="120" w:after="120"/>
              <w:jc w:val="center"/>
            </w:pPr>
            <w:r>
              <w:t>Jerome Ching</w:t>
            </w:r>
            <w:r w:rsidR="009B7A4D">
              <w:t xml:space="preserve">         </w:t>
            </w:r>
          </w:p>
        </w:tc>
      </w:tr>
      <w:tr w:rsidR="009B7A4D" w14:paraId="4AAF1C6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28E6E3E0"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3CC0D39B" w14:textId="71D9CF5A" w:rsidR="009B7A4D" w:rsidRDefault="00DA7451" w:rsidP="00DC3021">
            <w:pPr>
              <w:pStyle w:val="Standard1"/>
              <w:spacing w:before="120" w:after="120"/>
            </w:pPr>
            <w:r>
              <w:t>Internal Data-Structures must be made to match Database schema updates and new functionality to be added to desktop application</w:t>
            </w:r>
          </w:p>
        </w:tc>
        <w:tc>
          <w:tcPr>
            <w:tcW w:w="1497" w:type="dxa"/>
            <w:tcBorders>
              <w:top w:val="dotted" w:sz="4" w:space="0" w:color="auto"/>
              <w:left w:val="dotted" w:sz="4" w:space="0" w:color="auto"/>
              <w:bottom w:val="dotted" w:sz="4" w:space="0" w:color="auto"/>
              <w:right w:val="dotted" w:sz="4" w:space="0" w:color="auto"/>
            </w:tcBorders>
          </w:tcPr>
          <w:p w14:paraId="7B4E0E76" w14:textId="77777777" w:rsidR="00DA7451" w:rsidRDefault="00DA7451" w:rsidP="00DC3021">
            <w:pPr>
              <w:pStyle w:val="Standard1"/>
              <w:spacing w:before="120" w:after="120"/>
              <w:jc w:val="center"/>
            </w:pPr>
            <w:r>
              <w:t>Morgan Gill</w:t>
            </w:r>
          </w:p>
          <w:p w14:paraId="4C82A2DF" w14:textId="1E25618E" w:rsidR="009B7A4D" w:rsidRDefault="00DA7451" w:rsidP="00DC3021">
            <w:pPr>
              <w:pStyle w:val="Standard1"/>
              <w:spacing w:before="120" w:after="120"/>
              <w:jc w:val="center"/>
            </w:pPr>
            <w:r>
              <w:t>Jordan Pike</w:t>
            </w:r>
            <w:r w:rsidR="009B7A4D">
              <w:t xml:space="preserve">        </w:t>
            </w:r>
          </w:p>
        </w:tc>
      </w:tr>
      <w:tr w:rsidR="009B7A4D" w14:paraId="6C3A717F"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3AE08723"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52AD11A5" w14:textId="007C754F" w:rsidR="009B7A4D" w:rsidRDefault="00DA7451" w:rsidP="00DC3021">
            <w:pPr>
              <w:pStyle w:val="Standard1"/>
              <w:spacing w:before="120" w:after="120"/>
            </w:pPr>
            <w:r>
              <w:t>Formatting of “Summer Note” plugin and schedule new meeting with stakeholder.</w:t>
            </w:r>
          </w:p>
        </w:tc>
        <w:tc>
          <w:tcPr>
            <w:tcW w:w="1497" w:type="dxa"/>
            <w:tcBorders>
              <w:top w:val="dotted" w:sz="4" w:space="0" w:color="auto"/>
              <w:left w:val="dotted" w:sz="4" w:space="0" w:color="auto"/>
              <w:bottom w:val="dotted" w:sz="4" w:space="0" w:color="auto"/>
              <w:right w:val="dotted" w:sz="4" w:space="0" w:color="auto"/>
            </w:tcBorders>
          </w:tcPr>
          <w:p w14:paraId="11833980" w14:textId="77777777" w:rsidR="009B7A4D" w:rsidRDefault="00FA7181" w:rsidP="00DC3021">
            <w:pPr>
              <w:pStyle w:val="Standard1"/>
              <w:spacing w:before="120" w:after="120"/>
              <w:jc w:val="center"/>
            </w:pPr>
            <w:r>
              <w:t xml:space="preserve">Tamara </w:t>
            </w:r>
            <w:proofErr w:type="spellStart"/>
            <w:r>
              <w:t>Saldina</w:t>
            </w:r>
            <w:proofErr w:type="spellEnd"/>
          </w:p>
          <w:p w14:paraId="548ACF2A" w14:textId="0BC3CA24" w:rsidR="00FA7181" w:rsidRDefault="00FA7181" w:rsidP="00DC3021">
            <w:pPr>
              <w:pStyle w:val="Standard1"/>
              <w:spacing w:before="120" w:after="120"/>
              <w:jc w:val="center"/>
            </w:pPr>
            <w:r>
              <w:t xml:space="preserve">Ana </w:t>
            </w:r>
            <w:proofErr w:type="spellStart"/>
            <w:r>
              <w:t>Roldugina</w:t>
            </w:r>
            <w:proofErr w:type="spellEnd"/>
          </w:p>
        </w:tc>
      </w:tr>
      <w:tr w:rsidR="009B7A4D" w14:paraId="561AA94E"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1920FCEA"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21936684" w14:textId="1F531A3F" w:rsidR="009B7A4D" w:rsidRDefault="009B7A4D" w:rsidP="00DC3021">
            <w:pPr>
              <w:pStyle w:val="Standard1"/>
              <w:spacing w:before="120" w:after="120"/>
            </w:pPr>
            <w:r>
              <w:t xml:space="preserve">Date: </w:t>
            </w:r>
            <w:r w:rsidR="00DA4F63">
              <w:t>Mar</w:t>
            </w:r>
            <w:r>
              <w:t xml:space="preserve"> 7</w:t>
            </w:r>
            <w:r w:rsidRPr="00AF3679">
              <w:rPr>
                <w:vertAlign w:val="superscript"/>
              </w:rPr>
              <w:t>th</w:t>
            </w:r>
            <w:r>
              <w:t>, 2019</w:t>
            </w:r>
          </w:p>
          <w:p w14:paraId="2ED090B3" w14:textId="77777777" w:rsidR="009B7A4D" w:rsidRDefault="009B7A4D" w:rsidP="00DC3021">
            <w:pPr>
              <w:pStyle w:val="Standard1"/>
              <w:spacing w:before="120" w:after="120"/>
            </w:pPr>
            <w:r>
              <w:t>Time</w:t>
            </w:r>
            <w:r w:rsidRPr="00053F98">
              <w:t>: 2:00pn – 4:00pm</w:t>
            </w:r>
          </w:p>
          <w:p w14:paraId="124BE617" w14:textId="77777777" w:rsidR="009B7A4D" w:rsidRDefault="009B7A4D" w:rsidP="00DC3021">
            <w:pPr>
              <w:pStyle w:val="Standard1"/>
              <w:spacing w:before="120" w:after="120"/>
            </w:pPr>
            <w:r>
              <w:t xml:space="preserve">Location: </w:t>
            </w:r>
            <w:r w:rsidRPr="00053F98">
              <w:t>Casa Loma Campus Library Room E</w:t>
            </w:r>
          </w:p>
          <w:p w14:paraId="04C6C9A4" w14:textId="77777777" w:rsidR="009B7A4D" w:rsidRDefault="009B7A4D" w:rsidP="00DC3021">
            <w:pPr>
              <w:pStyle w:val="Standard1"/>
              <w:spacing w:before="120" w:after="120"/>
            </w:pPr>
            <w:r>
              <w:t xml:space="preserve">Agenda: </w:t>
            </w:r>
          </w:p>
          <w:p w14:paraId="5EDCA30B" w14:textId="0079AA54" w:rsidR="009B7A4D" w:rsidRDefault="00DA7451" w:rsidP="00DA7451">
            <w:pPr>
              <w:pStyle w:val="Standard1"/>
              <w:numPr>
                <w:ilvl w:val="0"/>
                <w:numId w:val="5"/>
              </w:numPr>
              <w:spacing w:before="120" w:after="120"/>
            </w:pPr>
            <w:r>
              <w:t xml:space="preserve">Awaiting progress report on assigned tasks. Will Decide upon next course of action after </w:t>
            </w:r>
            <w:r w:rsidR="00FA7181">
              <w:t>next meeting.</w:t>
            </w:r>
          </w:p>
          <w:p w14:paraId="5167CAD7" w14:textId="77777777" w:rsidR="009B7A4D" w:rsidRDefault="009B7A4D" w:rsidP="00DC3021">
            <w:pPr>
              <w:rPr>
                <w:b/>
                <w:lang w:val="en-GB"/>
              </w:rPr>
            </w:pPr>
            <w:r w:rsidRPr="0068006E">
              <w:rPr>
                <w:b/>
                <w:lang w:val="en-GB"/>
              </w:rPr>
              <w:t>Signature:</w:t>
            </w:r>
          </w:p>
          <w:p w14:paraId="15DD7EE3" w14:textId="77777777" w:rsidR="009B7A4D" w:rsidRPr="0068006E" w:rsidRDefault="009B7A4D" w:rsidP="00DC3021">
            <w:pPr>
              <w:rPr>
                <w:b/>
                <w:lang w:val="en-GB"/>
              </w:rPr>
            </w:pPr>
          </w:p>
          <w:p w14:paraId="6D5989B4"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1F04A3EC"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10114D02" w14:textId="77777777" w:rsidR="009B7A4D" w:rsidRDefault="009B7A4D" w:rsidP="00DC3021">
            <w:pPr>
              <w:rPr>
                <w:lang w:val="en-GB"/>
              </w:rPr>
            </w:pPr>
            <w:r>
              <w:rPr>
                <w:lang w:val="en-GB"/>
              </w:rPr>
              <w:t xml:space="preserve">Team member 3: </w:t>
            </w:r>
            <w:r>
              <w:t>Jerome Ching</w:t>
            </w:r>
          </w:p>
          <w:p w14:paraId="02C40904" w14:textId="77777777" w:rsidR="009B7A4D" w:rsidRDefault="009B7A4D" w:rsidP="00DC3021">
            <w:pPr>
              <w:rPr>
                <w:lang w:val="en-GB"/>
              </w:rPr>
            </w:pPr>
            <w:r>
              <w:rPr>
                <w:lang w:val="en-GB"/>
              </w:rPr>
              <w:t xml:space="preserve">Team member 4: </w:t>
            </w:r>
            <w:r>
              <w:t>Jordan Pike</w:t>
            </w:r>
          </w:p>
          <w:p w14:paraId="0683E1A3" w14:textId="67D64E1C" w:rsidR="009B7A4D" w:rsidRPr="0016291E" w:rsidRDefault="009B7A4D" w:rsidP="00DC3021">
            <w:pPr>
              <w:rPr>
                <w:lang w:val="en-GB"/>
              </w:rPr>
            </w:pPr>
            <w:r>
              <w:rPr>
                <w:lang w:val="en-GB"/>
              </w:rPr>
              <w:t xml:space="preserve">Team member 5: </w:t>
            </w:r>
            <w:r>
              <w:t>Morgan Gill</w:t>
            </w:r>
          </w:p>
        </w:tc>
        <w:tc>
          <w:tcPr>
            <w:tcW w:w="1497" w:type="dxa"/>
            <w:tcBorders>
              <w:top w:val="dotted" w:sz="4" w:space="0" w:color="auto"/>
              <w:left w:val="dotted" w:sz="4" w:space="0" w:color="auto"/>
              <w:bottom w:val="dotted" w:sz="4" w:space="0" w:color="auto"/>
              <w:right w:val="dotted" w:sz="4" w:space="0" w:color="auto"/>
            </w:tcBorders>
          </w:tcPr>
          <w:p w14:paraId="0C73EB68" w14:textId="77777777" w:rsidR="009B7A4D" w:rsidRDefault="009B7A4D" w:rsidP="00DC3021">
            <w:pPr>
              <w:pStyle w:val="Standard1"/>
              <w:spacing w:before="120" w:after="120"/>
            </w:pPr>
          </w:p>
        </w:tc>
      </w:tr>
    </w:tbl>
    <w:p w14:paraId="4C6B06EC" w14:textId="74EE0AD7" w:rsidR="007F1964" w:rsidRDefault="007F1964" w:rsidP="00FF1999">
      <w:pPr>
        <w:rPr>
          <w:lang w:val="en-GB"/>
        </w:rPr>
      </w:pPr>
    </w:p>
    <w:p w14:paraId="6B22D0A4" w14:textId="31AB0B35" w:rsidR="00FA7181" w:rsidRDefault="00FA7181" w:rsidP="00FF1999">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6"/>
        <w:gridCol w:w="5875"/>
        <w:gridCol w:w="1497"/>
      </w:tblGrid>
      <w:tr w:rsidR="00FA7181" w14:paraId="2AAA5C3A" w14:textId="77777777" w:rsidTr="00D73540">
        <w:trPr>
          <w:trHeight w:val="336"/>
        </w:trPr>
        <w:tc>
          <w:tcPr>
            <w:tcW w:w="0" w:type="auto"/>
            <w:gridSpan w:val="2"/>
            <w:shd w:val="pct10" w:color="auto" w:fill="auto"/>
          </w:tcPr>
          <w:p w14:paraId="7EA180A2" w14:textId="77777777" w:rsidR="00FA7181" w:rsidRDefault="00FA7181" w:rsidP="00D73540">
            <w:pPr>
              <w:pStyle w:val="Standard1"/>
            </w:pPr>
          </w:p>
        </w:tc>
        <w:tc>
          <w:tcPr>
            <w:tcW w:w="1497" w:type="dxa"/>
            <w:shd w:val="pct10" w:color="auto" w:fill="auto"/>
          </w:tcPr>
          <w:p w14:paraId="14D0D5E5" w14:textId="77777777" w:rsidR="00FA7181" w:rsidRDefault="00FA7181" w:rsidP="00D73540">
            <w:pPr>
              <w:pStyle w:val="Standard1"/>
            </w:pPr>
          </w:p>
        </w:tc>
      </w:tr>
      <w:tr w:rsidR="00FA7181" w:rsidRPr="0064134A" w14:paraId="4239C03F" w14:textId="77777777" w:rsidTr="00D73540">
        <w:trPr>
          <w:trHeight w:val="1447"/>
        </w:trPr>
        <w:tc>
          <w:tcPr>
            <w:tcW w:w="0" w:type="auto"/>
            <w:shd w:val="pct10" w:color="auto" w:fill="auto"/>
          </w:tcPr>
          <w:p w14:paraId="64A0F316" w14:textId="77777777" w:rsidR="00FA7181" w:rsidRDefault="00FA7181" w:rsidP="00D73540">
            <w:pPr>
              <w:pStyle w:val="Standard1"/>
              <w:rPr>
                <w:b/>
                <w:sz w:val="40"/>
              </w:rPr>
            </w:pPr>
            <w:r>
              <w:rPr>
                <w:b/>
                <w:sz w:val="40"/>
              </w:rPr>
              <w:t>Team_06</w:t>
            </w:r>
          </w:p>
        </w:tc>
        <w:tc>
          <w:tcPr>
            <w:tcW w:w="0" w:type="auto"/>
            <w:shd w:val="pct10" w:color="auto" w:fill="auto"/>
          </w:tcPr>
          <w:p w14:paraId="0D9A80EA" w14:textId="77777777" w:rsidR="00FA7181" w:rsidRPr="00A245F2" w:rsidRDefault="00FA7181" w:rsidP="00D73540">
            <w:pPr>
              <w:pStyle w:val="Standard1"/>
              <w:spacing w:before="0" w:after="0"/>
              <w:rPr>
                <w:b/>
                <w:sz w:val="36"/>
                <w:szCs w:val="36"/>
              </w:rPr>
            </w:pPr>
            <w:r w:rsidRPr="00A245F2">
              <w:rPr>
                <w:b/>
                <w:sz w:val="36"/>
                <w:szCs w:val="36"/>
              </w:rPr>
              <w:t>Capstone Project II</w:t>
            </w:r>
          </w:p>
          <w:p w14:paraId="7B505663" w14:textId="77777777" w:rsidR="00FA7181" w:rsidRPr="00A245F2" w:rsidRDefault="00FA7181" w:rsidP="00D73540">
            <w:pPr>
              <w:pStyle w:val="Standard1"/>
              <w:spacing w:before="0" w:after="0"/>
              <w:ind w:firstLine="720"/>
              <w:rPr>
                <w:b/>
                <w:sz w:val="36"/>
                <w:szCs w:val="36"/>
              </w:rPr>
            </w:pPr>
          </w:p>
          <w:p w14:paraId="540F1BCF" w14:textId="77777777" w:rsidR="00FA7181" w:rsidRPr="00A245F2" w:rsidRDefault="00FA7181" w:rsidP="00D73540">
            <w:pPr>
              <w:pStyle w:val="Standard1"/>
              <w:spacing w:before="0" w:after="0"/>
              <w:rPr>
                <w:b/>
                <w:sz w:val="36"/>
                <w:szCs w:val="36"/>
              </w:rPr>
            </w:pPr>
            <w:r w:rsidRPr="00A245F2">
              <w:rPr>
                <w:b/>
                <w:sz w:val="36"/>
                <w:szCs w:val="36"/>
              </w:rPr>
              <w:t xml:space="preserve">Minutes of Meeting # </w:t>
            </w:r>
            <w:r>
              <w:rPr>
                <w:b/>
                <w:sz w:val="36"/>
                <w:szCs w:val="36"/>
              </w:rPr>
              <w:t>08</w:t>
            </w:r>
          </w:p>
          <w:p w14:paraId="62AABA2D" w14:textId="77777777" w:rsidR="00FA7181" w:rsidRDefault="00FA7181" w:rsidP="00D73540">
            <w:pPr>
              <w:pStyle w:val="Standard1"/>
              <w:spacing w:before="0" w:after="0"/>
              <w:rPr>
                <w:b/>
                <w:sz w:val="24"/>
              </w:rPr>
            </w:pPr>
          </w:p>
          <w:p w14:paraId="4AB5325B" w14:textId="27E78F48" w:rsidR="00FA7181" w:rsidRDefault="00FA7181" w:rsidP="00D73540">
            <w:pPr>
              <w:pStyle w:val="Standard1"/>
              <w:spacing w:before="0" w:after="0"/>
              <w:rPr>
                <w:b/>
                <w:sz w:val="24"/>
              </w:rPr>
            </w:pPr>
            <w:r>
              <w:rPr>
                <w:b/>
                <w:sz w:val="24"/>
              </w:rPr>
              <w:t xml:space="preserve">Date: </w:t>
            </w:r>
            <w:r>
              <w:rPr>
                <w:sz w:val="24"/>
                <w:szCs w:val="24"/>
              </w:rPr>
              <w:t>Mar</w:t>
            </w:r>
            <w:r w:rsidRPr="0064134A">
              <w:rPr>
                <w:sz w:val="24"/>
                <w:szCs w:val="24"/>
              </w:rPr>
              <w:t xml:space="preserve"> </w:t>
            </w:r>
            <w:r>
              <w:rPr>
                <w:sz w:val="24"/>
                <w:szCs w:val="24"/>
              </w:rPr>
              <w:t>7</w:t>
            </w:r>
            <w:r w:rsidRPr="0064134A">
              <w:rPr>
                <w:sz w:val="24"/>
                <w:szCs w:val="24"/>
                <w:vertAlign w:val="superscript"/>
              </w:rPr>
              <w:t>th</w:t>
            </w:r>
            <w:r w:rsidRPr="0064134A">
              <w:rPr>
                <w:sz w:val="24"/>
                <w:szCs w:val="24"/>
              </w:rPr>
              <w:t>, 2019</w:t>
            </w:r>
          </w:p>
          <w:p w14:paraId="24599704" w14:textId="77777777" w:rsidR="00FA7181" w:rsidRDefault="00FA7181" w:rsidP="00D73540">
            <w:pPr>
              <w:pStyle w:val="Standard1"/>
              <w:spacing w:before="0" w:after="0"/>
              <w:rPr>
                <w:b/>
                <w:sz w:val="24"/>
              </w:rPr>
            </w:pPr>
            <w:r>
              <w:rPr>
                <w:b/>
                <w:sz w:val="24"/>
              </w:rPr>
              <w:t xml:space="preserve">Time: </w:t>
            </w:r>
            <w:r w:rsidRPr="002A3B5D">
              <w:rPr>
                <w:sz w:val="24"/>
              </w:rPr>
              <w:t>2:00pn – 4:00pm</w:t>
            </w:r>
          </w:p>
          <w:p w14:paraId="1C0332A5" w14:textId="77777777" w:rsidR="00FA7181" w:rsidRPr="002A3B5D" w:rsidRDefault="00FA7181" w:rsidP="00D73540">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41BAB4A4" w14:textId="77777777" w:rsidR="00FA7181" w:rsidRPr="0064134A" w:rsidRDefault="00FA7181" w:rsidP="00D73540">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32B0C31B" w14:textId="77777777" w:rsidR="00FA7181" w:rsidRPr="0064134A" w:rsidRDefault="00FA7181" w:rsidP="00D73540">
            <w:pPr>
              <w:pStyle w:val="Standard1"/>
              <w:spacing w:before="0" w:after="0"/>
              <w:rPr>
                <w:b/>
                <w:sz w:val="36"/>
                <w:szCs w:val="36"/>
              </w:rPr>
            </w:pPr>
          </w:p>
        </w:tc>
      </w:tr>
      <w:tr w:rsidR="00FA7181" w14:paraId="1FD0A494" w14:textId="77777777" w:rsidTr="00D73540">
        <w:trPr>
          <w:trHeight w:val="450"/>
        </w:trPr>
        <w:tc>
          <w:tcPr>
            <w:tcW w:w="0" w:type="auto"/>
            <w:gridSpan w:val="2"/>
            <w:tcBorders>
              <w:bottom w:val="double" w:sz="6" w:space="0" w:color="auto"/>
            </w:tcBorders>
            <w:shd w:val="pct10" w:color="auto" w:fill="auto"/>
          </w:tcPr>
          <w:p w14:paraId="3C90F7C5" w14:textId="77777777" w:rsidR="00FA7181" w:rsidRDefault="00FA7181" w:rsidP="00D73540">
            <w:pPr>
              <w:pStyle w:val="Standard1"/>
            </w:pPr>
          </w:p>
        </w:tc>
        <w:tc>
          <w:tcPr>
            <w:tcW w:w="1497" w:type="dxa"/>
            <w:tcBorders>
              <w:bottom w:val="double" w:sz="6" w:space="0" w:color="auto"/>
            </w:tcBorders>
            <w:shd w:val="pct10" w:color="auto" w:fill="auto"/>
          </w:tcPr>
          <w:p w14:paraId="207E13F7" w14:textId="77777777" w:rsidR="00FA7181" w:rsidRDefault="00FA7181" w:rsidP="00D73540">
            <w:pPr>
              <w:pStyle w:val="Standard1"/>
            </w:pPr>
          </w:p>
        </w:tc>
      </w:tr>
      <w:tr w:rsidR="00FA7181" w14:paraId="6ADF5BDE" w14:textId="77777777" w:rsidTr="00D73540">
        <w:trPr>
          <w:trHeight w:val="465"/>
        </w:trPr>
        <w:tc>
          <w:tcPr>
            <w:tcW w:w="0" w:type="auto"/>
            <w:gridSpan w:val="2"/>
          </w:tcPr>
          <w:p w14:paraId="22467DEF" w14:textId="77777777" w:rsidR="00FA7181" w:rsidRDefault="00FA7181" w:rsidP="00D73540">
            <w:pPr>
              <w:pStyle w:val="Standard1"/>
            </w:pPr>
          </w:p>
        </w:tc>
        <w:tc>
          <w:tcPr>
            <w:tcW w:w="1497" w:type="dxa"/>
          </w:tcPr>
          <w:p w14:paraId="055A0E33" w14:textId="77777777" w:rsidR="00FA7181" w:rsidRDefault="00FA7181" w:rsidP="00D73540">
            <w:pPr>
              <w:pStyle w:val="Standard1"/>
            </w:pPr>
          </w:p>
        </w:tc>
      </w:tr>
      <w:tr w:rsidR="00FA7181" w14:paraId="3DECF0F7" w14:textId="77777777" w:rsidTr="00D73540">
        <w:trPr>
          <w:trHeight w:val="981"/>
        </w:trPr>
        <w:tc>
          <w:tcPr>
            <w:tcW w:w="0" w:type="auto"/>
          </w:tcPr>
          <w:p w14:paraId="15D44D56" w14:textId="77777777" w:rsidR="00FA7181" w:rsidRDefault="00FA7181" w:rsidP="00D73540">
            <w:r>
              <w:t>Attendees:</w:t>
            </w:r>
          </w:p>
        </w:tc>
        <w:tc>
          <w:tcPr>
            <w:tcW w:w="0" w:type="auto"/>
          </w:tcPr>
          <w:p w14:paraId="0CA78F1F" w14:textId="77777777" w:rsidR="00FA7181" w:rsidRDefault="00FA7181" w:rsidP="00D73540">
            <w:pPr>
              <w:pStyle w:val="Standard1"/>
            </w:pPr>
            <w:r>
              <w:t xml:space="preserve">Team member 1: Ana </w:t>
            </w:r>
            <w:proofErr w:type="spellStart"/>
            <w:r>
              <w:t>Roldugina</w:t>
            </w:r>
            <w:proofErr w:type="spellEnd"/>
            <w:r>
              <w:t xml:space="preserve">         Team member 3: Jerome Ching</w:t>
            </w:r>
          </w:p>
          <w:p w14:paraId="132A588E" w14:textId="77777777" w:rsidR="00FA7181" w:rsidRDefault="00FA7181" w:rsidP="00D73540">
            <w:pPr>
              <w:pStyle w:val="Standard1"/>
            </w:pPr>
            <w:r>
              <w:t xml:space="preserve">Team member 2: Tamara </w:t>
            </w:r>
            <w:proofErr w:type="spellStart"/>
            <w:r>
              <w:t>Saldina</w:t>
            </w:r>
            <w:proofErr w:type="spellEnd"/>
            <w:r>
              <w:t xml:space="preserve">        Team member 4: Jordan Pike</w:t>
            </w:r>
          </w:p>
          <w:p w14:paraId="5A93ED37" w14:textId="77777777" w:rsidR="00FA7181" w:rsidRDefault="00FA7181" w:rsidP="00D73540">
            <w:pPr>
              <w:pStyle w:val="Standard1"/>
            </w:pPr>
            <w:r>
              <w:t>Team member 5: Morgan Gill</w:t>
            </w:r>
          </w:p>
        </w:tc>
        <w:tc>
          <w:tcPr>
            <w:tcW w:w="1497" w:type="dxa"/>
          </w:tcPr>
          <w:p w14:paraId="78004892" w14:textId="77777777" w:rsidR="00FA7181" w:rsidRDefault="00FA7181" w:rsidP="00D73540">
            <w:pPr>
              <w:pStyle w:val="Standard1"/>
            </w:pPr>
          </w:p>
        </w:tc>
      </w:tr>
      <w:tr w:rsidR="00FA7181" w14:paraId="02D1C202" w14:textId="77777777" w:rsidTr="00D73540">
        <w:trPr>
          <w:trHeight w:val="465"/>
        </w:trPr>
        <w:tc>
          <w:tcPr>
            <w:tcW w:w="0" w:type="auto"/>
            <w:gridSpan w:val="2"/>
          </w:tcPr>
          <w:p w14:paraId="45E50B2C" w14:textId="77777777" w:rsidR="00FA7181" w:rsidRDefault="00FA7181" w:rsidP="00D73540">
            <w:pPr>
              <w:pStyle w:val="Standard1"/>
            </w:pPr>
          </w:p>
        </w:tc>
        <w:tc>
          <w:tcPr>
            <w:tcW w:w="1497" w:type="dxa"/>
          </w:tcPr>
          <w:p w14:paraId="7EEA6FD9" w14:textId="77777777" w:rsidR="00FA7181" w:rsidRDefault="00FA7181" w:rsidP="00D73540">
            <w:pPr>
              <w:pStyle w:val="Standard1"/>
            </w:pPr>
          </w:p>
        </w:tc>
      </w:tr>
      <w:tr w:rsidR="00FA7181" w14:paraId="751AE10E" w14:textId="77777777" w:rsidTr="00D73540">
        <w:trPr>
          <w:trHeight w:val="711"/>
        </w:trPr>
        <w:tc>
          <w:tcPr>
            <w:tcW w:w="0" w:type="auto"/>
            <w:gridSpan w:val="2"/>
            <w:tcBorders>
              <w:top w:val="single" w:sz="6" w:space="0" w:color="auto"/>
              <w:bottom w:val="dotted" w:sz="4" w:space="0" w:color="auto"/>
            </w:tcBorders>
            <w:shd w:val="pct10" w:color="auto" w:fill="auto"/>
          </w:tcPr>
          <w:p w14:paraId="440C890A" w14:textId="77777777" w:rsidR="00FA7181" w:rsidRDefault="00FA7181" w:rsidP="00D73540">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2FF214F6" w14:textId="77777777" w:rsidR="00FA7181" w:rsidRDefault="00FA7181" w:rsidP="00D73540">
            <w:pPr>
              <w:pStyle w:val="Standard1"/>
              <w:rPr>
                <w:b/>
                <w:sz w:val="36"/>
              </w:rPr>
            </w:pPr>
          </w:p>
        </w:tc>
      </w:tr>
      <w:tr w:rsidR="00FA7181" w:rsidRPr="00285969" w14:paraId="748E8613"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2338BF10" w14:textId="77777777" w:rsidR="00FA7181" w:rsidRDefault="00FA7181" w:rsidP="00D73540">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53068EB8" w14:textId="77777777" w:rsidR="00FA7181" w:rsidRDefault="00FA7181" w:rsidP="00D73540">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D9E14BE" w14:textId="77777777" w:rsidR="00FA7181" w:rsidRPr="00285969" w:rsidRDefault="00FA7181" w:rsidP="00D73540">
            <w:pPr>
              <w:pStyle w:val="Standard1"/>
              <w:spacing w:before="120" w:after="120"/>
              <w:rPr>
                <w:b/>
              </w:rPr>
            </w:pPr>
            <w:r>
              <w:rPr>
                <w:b/>
              </w:rPr>
              <w:t>Responsibility</w:t>
            </w:r>
          </w:p>
        </w:tc>
      </w:tr>
      <w:tr w:rsidR="00FA7181" w14:paraId="3960C540"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1ABA8AEE" w14:textId="77777777" w:rsidR="00FA7181" w:rsidRDefault="00FA7181" w:rsidP="00D73540">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0170820A" w14:textId="712E6C64" w:rsidR="00FA7181" w:rsidRDefault="00FA7181" w:rsidP="00D73540">
            <w:pPr>
              <w:pStyle w:val="Standard1"/>
              <w:spacing w:before="120" w:after="120"/>
            </w:pPr>
            <w:r>
              <w:t>Reminded everyone of potential for more feature requests from stakeholder</w:t>
            </w:r>
            <w:r>
              <w:t xml:space="preserve"> and Updates from external team member Alex.</w:t>
            </w:r>
          </w:p>
        </w:tc>
        <w:tc>
          <w:tcPr>
            <w:tcW w:w="1497" w:type="dxa"/>
            <w:tcBorders>
              <w:top w:val="dotted" w:sz="4" w:space="0" w:color="auto"/>
              <w:left w:val="dotted" w:sz="4" w:space="0" w:color="auto"/>
              <w:bottom w:val="dotted" w:sz="4" w:space="0" w:color="auto"/>
              <w:right w:val="dotted" w:sz="4" w:space="0" w:color="auto"/>
            </w:tcBorders>
          </w:tcPr>
          <w:p w14:paraId="2CDCE7C8" w14:textId="77777777" w:rsidR="00FA7181" w:rsidRDefault="00FA7181" w:rsidP="00D73540">
            <w:pPr>
              <w:pStyle w:val="Standard1"/>
              <w:spacing w:before="120" w:after="120"/>
              <w:jc w:val="center"/>
            </w:pPr>
            <w:r>
              <w:t>Morgan Gill</w:t>
            </w:r>
          </w:p>
          <w:p w14:paraId="5439683D" w14:textId="79055A49" w:rsidR="00FA7181" w:rsidRDefault="00FA7181" w:rsidP="00FA7181">
            <w:pPr>
              <w:pStyle w:val="Standard1"/>
              <w:spacing w:before="120" w:after="120"/>
              <w:jc w:val="center"/>
            </w:pPr>
            <w:r>
              <w:t xml:space="preserve">Ana </w:t>
            </w:r>
            <w:proofErr w:type="spellStart"/>
            <w:r>
              <w:t>Roldugina</w:t>
            </w:r>
            <w:proofErr w:type="spellEnd"/>
          </w:p>
        </w:tc>
      </w:tr>
      <w:tr w:rsidR="00FA7181" w14:paraId="5E537A08"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507C0C6E" w14:textId="77777777" w:rsidR="00FA7181" w:rsidRDefault="00FA7181" w:rsidP="00D73540">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41F5AC2E" w14:textId="12D29D2D" w:rsidR="00FA7181" w:rsidRDefault="00FA7181" w:rsidP="00D73540">
            <w:pPr>
              <w:pStyle w:val="Standard1"/>
              <w:spacing w:before="120" w:after="120"/>
            </w:pPr>
            <w:r>
              <w:t>API and web-Hook integration</w:t>
            </w:r>
            <w:r w:rsidR="00070E07">
              <w:t xml:space="preserve"> will likely be abandoned for now (not part of initial project requirements)</w:t>
            </w:r>
          </w:p>
        </w:tc>
        <w:tc>
          <w:tcPr>
            <w:tcW w:w="1497" w:type="dxa"/>
            <w:tcBorders>
              <w:top w:val="dotted" w:sz="4" w:space="0" w:color="auto"/>
              <w:left w:val="dotted" w:sz="4" w:space="0" w:color="auto"/>
              <w:bottom w:val="dotted" w:sz="4" w:space="0" w:color="auto"/>
              <w:right w:val="dotted" w:sz="4" w:space="0" w:color="auto"/>
            </w:tcBorders>
          </w:tcPr>
          <w:p w14:paraId="08DB40D9" w14:textId="77777777" w:rsidR="00FA7181" w:rsidRDefault="00FA7181" w:rsidP="00D73540">
            <w:pPr>
              <w:pStyle w:val="Standard1"/>
              <w:spacing w:before="120" w:after="120"/>
              <w:jc w:val="center"/>
            </w:pPr>
            <w:r>
              <w:t xml:space="preserve">Jerome Ching         </w:t>
            </w:r>
          </w:p>
        </w:tc>
      </w:tr>
      <w:tr w:rsidR="00FA7181" w14:paraId="52DE5CFD"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437D5D66" w14:textId="77777777" w:rsidR="00FA7181" w:rsidRDefault="00FA7181" w:rsidP="00D73540">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3B74D963" w14:textId="5F7C2097" w:rsidR="00FA7181" w:rsidRDefault="00FA7181" w:rsidP="00D73540">
            <w:pPr>
              <w:pStyle w:val="Standard1"/>
              <w:spacing w:before="120" w:after="120"/>
            </w:pPr>
            <w:r>
              <w:t xml:space="preserve">Internal Data-Structures </w:t>
            </w:r>
            <w:r w:rsidR="00070E07">
              <w:t>were not made</w:t>
            </w:r>
            <w:r>
              <w:t xml:space="preserve"> match Database schema updates </w:t>
            </w:r>
            <w:r w:rsidR="00070E07">
              <w:t>due to delay (other academics.</w:t>
            </w:r>
            <w:r>
              <w:t xml:space="preserve"> </w:t>
            </w:r>
            <w:r w:rsidR="00070E07">
              <w:t>N</w:t>
            </w:r>
            <w:r>
              <w:t xml:space="preserve">ew functionality </w:t>
            </w:r>
            <w:r w:rsidR="00070E07">
              <w:t>was</w:t>
            </w:r>
            <w:r>
              <w:t xml:space="preserve"> added to desktop application</w:t>
            </w:r>
            <w:r w:rsidR="00757063">
              <w:t>.</w:t>
            </w:r>
          </w:p>
        </w:tc>
        <w:tc>
          <w:tcPr>
            <w:tcW w:w="1497" w:type="dxa"/>
            <w:tcBorders>
              <w:top w:val="dotted" w:sz="4" w:space="0" w:color="auto"/>
              <w:left w:val="dotted" w:sz="4" w:space="0" w:color="auto"/>
              <w:bottom w:val="dotted" w:sz="4" w:space="0" w:color="auto"/>
              <w:right w:val="dotted" w:sz="4" w:space="0" w:color="auto"/>
            </w:tcBorders>
          </w:tcPr>
          <w:p w14:paraId="0CC481CF" w14:textId="77777777" w:rsidR="00FA7181" w:rsidRDefault="00FA7181" w:rsidP="00D73540">
            <w:pPr>
              <w:pStyle w:val="Standard1"/>
              <w:spacing w:before="120" w:after="120"/>
              <w:jc w:val="center"/>
            </w:pPr>
            <w:r>
              <w:t>Morgan Gill</w:t>
            </w:r>
          </w:p>
          <w:p w14:paraId="69B4A9AE" w14:textId="77777777" w:rsidR="00FA7181" w:rsidRDefault="00FA7181" w:rsidP="00D73540">
            <w:pPr>
              <w:pStyle w:val="Standard1"/>
              <w:spacing w:before="120" w:after="120"/>
              <w:jc w:val="center"/>
            </w:pPr>
            <w:r>
              <w:t xml:space="preserve">Jordan Pike        </w:t>
            </w:r>
          </w:p>
        </w:tc>
      </w:tr>
      <w:tr w:rsidR="00FA7181" w14:paraId="02B35A30"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37A23B84" w14:textId="77777777" w:rsidR="00FA7181" w:rsidRDefault="00FA7181" w:rsidP="00D73540">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65D1F61E" w14:textId="537FDB3C" w:rsidR="00FA7181" w:rsidRDefault="00757063" w:rsidP="00D73540">
            <w:pPr>
              <w:pStyle w:val="Standard1"/>
              <w:spacing w:before="120" w:after="120"/>
            </w:pPr>
            <w:r>
              <w:t xml:space="preserve">Incorporation of Design aspects into </w:t>
            </w:r>
            <w:proofErr w:type="gramStart"/>
            <w:r>
              <w:t>client side</w:t>
            </w:r>
            <w:proofErr w:type="gramEnd"/>
            <w:r>
              <w:t xml:space="preserve"> application.</w:t>
            </w:r>
          </w:p>
        </w:tc>
        <w:tc>
          <w:tcPr>
            <w:tcW w:w="1497" w:type="dxa"/>
            <w:tcBorders>
              <w:top w:val="dotted" w:sz="4" w:space="0" w:color="auto"/>
              <w:left w:val="dotted" w:sz="4" w:space="0" w:color="auto"/>
              <w:bottom w:val="dotted" w:sz="4" w:space="0" w:color="auto"/>
              <w:right w:val="dotted" w:sz="4" w:space="0" w:color="auto"/>
            </w:tcBorders>
          </w:tcPr>
          <w:p w14:paraId="42DBBB75" w14:textId="77777777" w:rsidR="00FA7181" w:rsidRDefault="00FA7181" w:rsidP="00D73540">
            <w:pPr>
              <w:pStyle w:val="Standard1"/>
              <w:spacing w:before="120" w:after="120"/>
              <w:jc w:val="center"/>
            </w:pPr>
            <w:r>
              <w:t>Morgan Gill</w:t>
            </w:r>
          </w:p>
        </w:tc>
      </w:tr>
      <w:tr w:rsidR="00FA7181" w14:paraId="01FD3C22" w14:textId="77777777" w:rsidTr="00D73540">
        <w:trPr>
          <w:trHeight w:val="1992"/>
        </w:trPr>
        <w:tc>
          <w:tcPr>
            <w:tcW w:w="2836" w:type="dxa"/>
            <w:tcBorders>
              <w:top w:val="dotted" w:sz="4" w:space="0" w:color="auto"/>
              <w:left w:val="dotted" w:sz="4" w:space="0" w:color="auto"/>
              <w:bottom w:val="dotted" w:sz="4" w:space="0" w:color="auto"/>
              <w:right w:val="dotted" w:sz="4" w:space="0" w:color="auto"/>
            </w:tcBorders>
          </w:tcPr>
          <w:p w14:paraId="35979F62" w14:textId="77777777" w:rsidR="00FA7181" w:rsidRDefault="00FA7181" w:rsidP="00D73540">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14CA3212" w14:textId="6FEE66B9" w:rsidR="00FA7181" w:rsidRDefault="00FA7181" w:rsidP="00D73540">
            <w:pPr>
              <w:pStyle w:val="Standard1"/>
              <w:spacing w:before="120" w:after="120"/>
            </w:pPr>
            <w:r>
              <w:t xml:space="preserve">Date: </w:t>
            </w:r>
            <w:r w:rsidR="00D12177">
              <w:t>Mar 14</w:t>
            </w:r>
            <w:r>
              <w:t>, 2019</w:t>
            </w:r>
          </w:p>
          <w:p w14:paraId="2BEFA140" w14:textId="77777777" w:rsidR="00FA7181" w:rsidRDefault="00FA7181" w:rsidP="00D73540">
            <w:pPr>
              <w:pStyle w:val="Standard1"/>
              <w:spacing w:before="120" w:after="120"/>
            </w:pPr>
            <w:r>
              <w:t>Time</w:t>
            </w:r>
            <w:r w:rsidRPr="00053F98">
              <w:t>: 2:00pn – 4:00pm</w:t>
            </w:r>
          </w:p>
          <w:p w14:paraId="2309DD62" w14:textId="77777777" w:rsidR="00FA7181" w:rsidRDefault="00FA7181" w:rsidP="00D73540">
            <w:pPr>
              <w:pStyle w:val="Standard1"/>
              <w:spacing w:before="120" w:after="120"/>
            </w:pPr>
            <w:r>
              <w:t xml:space="preserve">Location: </w:t>
            </w:r>
            <w:r w:rsidRPr="00053F98">
              <w:t>Casa Loma Campus Library Room E</w:t>
            </w:r>
          </w:p>
          <w:p w14:paraId="4C7EB6DE" w14:textId="77777777" w:rsidR="00FA7181" w:rsidRDefault="00FA7181" w:rsidP="00D73540">
            <w:pPr>
              <w:pStyle w:val="Standard1"/>
              <w:spacing w:before="120" w:after="120"/>
            </w:pPr>
            <w:r>
              <w:t xml:space="preserve">Agenda: </w:t>
            </w:r>
          </w:p>
          <w:p w14:paraId="343A3A51" w14:textId="20027E35" w:rsidR="00FA7181" w:rsidRDefault="00757063" w:rsidP="00D73540">
            <w:pPr>
              <w:pStyle w:val="Standard1"/>
              <w:numPr>
                <w:ilvl w:val="0"/>
                <w:numId w:val="5"/>
              </w:numPr>
              <w:spacing w:before="120" w:after="120"/>
            </w:pPr>
            <w:r>
              <w:t>Incorporation and testing of database with desktop application</w:t>
            </w:r>
          </w:p>
          <w:p w14:paraId="38DBFCD5" w14:textId="77777777" w:rsidR="00FA7181" w:rsidRDefault="00FA7181" w:rsidP="00D73540">
            <w:pPr>
              <w:rPr>
                <w:b/>
                <w:lang w:val="en-GB"/>
              </w:rPr>
            </w:pPr>
            <w:r w:rsidRPr="0068006E">
              <w:rPr>
                <w:b/>
                <w:lang w:val="en-GB"/>
              </w:rPr>
              <w:t>Signature:</w:t>
            </w:r>
          </w:p>
          <w:p w14:paraId="6A7F5530" w14:textId="77777777" w:rsidR="00FA7181" w:rsidRPr="0068006E" w:rsidRDefault="00FA7181" w:rsidP="00D73540">
            <w:pPr>
              <w:rPr>
                <w:b/>
                <w:lang w:val="en-GB"/>
              </w:rPr>
            </w:pPr>
          </w:p>
          <w:p w14:paraId="31F3FC2A" w14:textId="77777777" w:rsidR="00FA7181" w:rsidRDefault="00FA7181" w:rsidP="00D73540">
            <w:pPr>
              <w:rPr>
                <w:lang w:val="en-GB"/>
              </w:rPr>
            </w:pPr>
            <w:r>
              <w:rPr>
                <w:lang w:val="en-GB"/>
              </w:rPr>
              <w:t xml:space="preserve">Team member 1: </w:t>
            </w:r>
            <w:r>
              <w:t xml:space="preserve">Ana </w:t>
            </w:r>
            <w:proofErr w:type="spellStart"/>
            <w:r>
              <w:t>Roldugina</w:t>
            </w:r>
            <w:proofErr w:type="spellEnd"/>
            <w:r>
              <w:t xml:space="preserve">         </w:t>
            </w:r>
          </w:p>
          <w:p w14:paraId="781D960B" w14:textId="77777777" w:rsidR="00FA7181" w:rsidRDefault="00FA7181" w:rsidP="00D73540">
            <w:pPr>
              <w:rPr>
                <w:lang w:val="en-GB"/>
              </w:rPr>
            </w:pPr>
            <w:r>
              <w:rPr>
                <w:lang w:val="en-GB"/>
              </w:rPr>
              <w:t xml:space="preserve">Team member 2: </w:t>
            </w:r>
            <w:r>
              <w:t xml:space="preserve">Tamara </w:t>
            </w:r>
            <w:proofErr w:type="spellStart"/>
            <w:r>
              <w:t>Saldina</w:t>
            </w:r>
            <w:proofErr w:type="spellEnd"/>
            <w:r>
              <w:t xml:space="preserve">        </w:t>
            </w:r>
          </w:p>
          <w:p w14:paraId="22122C71" w14:textId="77777777" w:rsidR="00FA7181" w:rsidRDefault="00FA7181" w:rsidP="00D73540">
            <w:pPr>
              <w:rPr>
                <w:lang w:val="en-GB"/>
              </w:rPr>
            </w:pPr>
            <w:r>
              <w:rPr>
                <w:lang w:val="en-GB"/>
              </w:rPr>
              <w:t xml:space="preserve">Team member 3: </w:t>
            </w:r>
            <w:r>
              <w:t>Jerome Ching</w:t>
            </w:r>
          </w:p>
          <w:p w14:paraId="2E3FBC0D" w14:textId="77777777" w:rsidR="00FA7181" w:rsidRDefault="00FA7181" w:rsidP="00D73540">
            <w:pPr>
              <w:rPr>
                <w:lang w:val="en-GB"/>
              </w:rPr>
            </w:pPr>
            <w:r>
              <w:rPr>
                <w:lang w:val="en-GB"/>
              </w:rPr>
              <w:t xml:space="preserve">Team member 4: </w:t>
            </w:r>
            <w:r>
              <w:t>Jordan Pike</w:t>
            </w:r>
          </w:p>
          <w:p w14:paraId="5E1DFFC2" w14:textId="77777777" w:rsidR="00FA7181" w:rsidRPr="0016291E" w:rsidRDefault="00FA7181" w:rsidP="00D73540">
            <w:pPr>
              <w:rPr>
                <w:lang w:val="en-GB"/>
              </w:rPr>
            </w:pPr>
            <w:r>
              <w:rPr>
                <w:lang w:val="en-GB"/>
              </w:rPr>
              <w:t xml:space="preserve">Team member 5: </w:t>
            </w:r>
            <w:r>
              <w:t>Morgan Gill</w:t>
            </w:r>
          </w:p>
        </w:tc>
        <w:tc>
          <w:tcPr>
            <w:tcW w:w="1497" w:type="dxa"/>
            <w:tcBorders>
              <w:top w:val="dotted" w:sz="4" w:space="0" w:color="auto"/>
              <w:left w:val="dotted" w:sz="4" w:space="0" w:color="auto"/>
              <w:bottom w:val="dotted" w:sz="4" w:space="0" w:color="auto"/>
              <w:right w:val="dotted" w:sz="4" w:space="0" w:color="auto"/>
            </w:tcBorders>
          </w:tcPr>
          <w:p w14:paraId="3FE9A8CB" w14:textId="77777777" w:rsidR="00FA7181" w:rsidRDefault="00FA7181" w:rsidP="00D73540">
            <w:pPr>
              <w:pStyle w:val="Standard1"/>
              <w:spacing w:before="120" w:after="120"/>
            </w:pPr>
          </w:p>
        </w:tc>
      </w:tr>
    </w:tbl>
    <w:p w14:paraId="09D9ABD3" w14:textId="77777777" w:rsidR="00FA7181" w:rsidRDefault="00FA7181" w:rsidP="00FF1999">
      <w:pPr>
        <w:rPr>
          <w:lang w:val="en-GB"/>
        </w:rPr>
      </w:pPr>
    </w:p>
    <w:sectPr w:rsidR="00FA7181" w:rsidSect="00275E67">
      <w:pgSz w:w="12240" w:h="15840" w:code="1"/>
      <w:pgMar w:top="630" w:right="1008" w:bottom="14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7305" w14:textId="77777777" w:rsidR="0079033E" w:rsidRDefault="0079033E" w:rsidP="007F1964">
      <w:r>
        <w:separator/>
      </w:r>
    </w:p>
  </w:endnote>
  <w:endnote w:type="continuationSeparator" w:id="0">
    <w:p w14:paraId="43FBBE76" w14:textId="77777777" w:rsidR="0079033E" w:rsidRDefault="0079033E" w:rsidP="007F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40754" w14:textId="77777777" w:rsidR="0079033E" w:rsidRDefault="0079033E" w:rsidP="007F1964">
      <w:r>
        <w:separator/>
      </w:r>
    </w:p>
  </w:footnote>
  <w:footnote w:type="continuationSeparator" w:id="0">
    <w:p w14:paraId="57021D61" w14:textId="77777777" w:rsidR="0079033E" w:rsidRDefault="0079033E" w:rsidP="007F1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56E2"/>
    <w:multiLevelType w:val="hybridMultilevel"/>
    <w:tmpl w:val="B8C03F28"/>
    <w:lvl w:ilvl="0" w:tplc="79541B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F3802"/>
    <w:multiLevelType w:val="hybridMultilevel"/>
    <w:tmpl w:val="5582DB5E"/>
    <w:lvl w:ilvl="0" w:tplc="6798BBB2">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022C30"/>
    <w:multiLevelType w:val="hybridMultilevel"/>
    <w:tmpl w:val="F72E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20255"/>
    <w:multiLevelType w:val="hybridMultilevel"/>
    <w:tmpl w:val="608C3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F7D21"/>
    <w:multiLevelType w:val="hybridMultilevel"/>
    <w:tmpl w:val="FF56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EB"/>
    <w:rsid w:val="00053F98"/>
    <w:rsid w:val="00056104"/>
    <w:rsid w:val="00062C8D"/>
    <w:rsid w:val="00070E07"/>
    <w:rsid w:val="00073410"/>
    <w:rsid w:val="00087F03"/>
    <w:rsid w:val="000B4186"/>
    <w:rsid w:val="000B66C5"/>
    <w:rsid w:val="000D29B9"/>
    <w:rsid w:val="000E1E0D"/>
    <w:rsid w:val="00120431"/>
    <w:rsid w:val="0012691A"/>
    <w:rsid w:val="00136D2C"/>
    <w:rsid w:val="0016291E"/>
    <w:rsid w:val="001664AE"/>
    <w:rsid w:val="00187519"/>
    <w:rsid w:val="001B7575"/>
    <w:rsid w:val="001D01D2"/>
    <w:rsid w:val="00207F81"/>
    <w:rsid w:val="00232FAA"/>
    <w:rsid w:val="00245DEB"/>
    <w:rsid w:val="00255652"/>
    <w:rsid w:val="00264505"/>
    <w:rsid w:val="00270A62"/>
    <w:rsid w:val="00275E67"/>
    <w:rsid w:val="00285969"/>
    <w:rsid w:val="00293F91"/>
    <w:rsid w:val="00294FF1"/>
    <w:rsid w:val="002A3B5D"/>
    <w:rsid w:val="002B07CD"/>
    <w:rsid w:val="002B3F36"/>
    <w:rsid w:val="002E4C88"/>
    <w:rsid w:val="002F2A5F"/>
    <w:rsid w:val="00317406"/>
    <w:rsid w:val="0032232E"/>
    <w:rsid w:val="00386AD2"/>
    <w:rsid w:val="003C5721"/>
    <w:rsid w:val="003D0276"/>
    <w:rsid w:val="003D2877"/>
    <w:rsid w:val="003F6C75"/>
    <w:rsid w:val="004070FC"/>
    <w:rsid w:val="00445966"/>
    <w:rsid w:val="0046431E"/>
    <w:rsid w:val="00476EF0"/>
    <w:rsid w:val="004C7374"/>
    <w:rsid w:val="004E2405"/>
    <w:rsid w:val="00534F83"/>
    <w:rsid w:val="005C44D4"/>
    <w:rsid w:val="005E6E8D"/>
    <w:rsid w:val="005F0271"/>
    <w:rsid w:val="005F3F0E"/>
    <w:rsid w:val="006176F7"/>
    <w:rsid w:val="0064134A"/>
    <w:rsid w:val="00641B79"/>
    <w:rsid w:val="006434AF"/>
    <w:rsid w:val="00657935"/>
    <w:rsid w:val="0066588B"/>
    <w:rsid w:val="00674881"/>
    <w:rsid w:val="0068006E"/>
    <w:rsid w:val="006C25AC"/>
    <w:rsid w:val="006F3CD5"/>
    <w:rsid w:val="00702DEC"/>
    <w:rsid w:val="00757063"/>
    <w:rsid w:val="0077361D"/>
    <w:rsid w:val="00783355"/>
    <w:rsid w:val="0079033E"/>
    <w:rsid w:val="007C0B2F"/>
    <w:rsid w:val="007D7312"/>
    <w:rsid w:val="007E19F9"/>
    <w:rsid w:val="007F1964"/>
    <w:rsid w:val="008029B4"/>
    <w:rsid w:val="00815FE8"/>
    <w:rsid w:val="008A7CFF"/>
    <w:rsid w:val="008C34CB"/>
    <w:rsid w:val="00914913"/>
    <w:rsid w:val="0094663B"/>
    <w:rsid w:val="009B7A4D"/>
    <w:rsid w:val="009D7B44"/>
    <w:rsid w:val="009E187C"/>
    <w:rsid w:val="009E5D4F"/>
    <w:rsid w:val="00A12251"/>
    <w:rsid w:val="00A245F2"/>
    <w:rsid w:val="00A77DC2"/>
    <w:rsid w:val="00AA463B"/>
    <w:rsid w:val="00AC0DE2"/>
    <w:rsid w:val="00AD2CA9"/>
    <w:rsid w:val="00AD62D4"/>
    <w:rsid w:val="00B10DC2"/>
    <w:rsid w:val="00B357FB"/>
    <w:rsid w:val="00B526F9"/>
    <w:rsid w:val="00B849EF"/>
    <w:rsid w:val="00BA081D"/>
    <w:rsid w:val="00C267F1"/>
    <w:rsid w:val="00C354D5"/>
    <w:rsid w:val="00C641E4"/>
    <w:rsid w:val="00C73F96"/>
    <w:rsid w:val="00D115B1"/>
    <w:rsid w:val="00D12177"/>
    <w:rsid w:val="00D64A49"/>
    <w:rsid w:val="00D66AF9"/>
    <w:rsid w:val="00D66EC6"/>
    <w:rsid w:val="00DA41A9"/>
    <w:rsid w:val="00DA4F63"/>
    <w:rsid w:val="00DA7451"/>
    <w:rsid w:val="00DB269A"/>
    <w:rsid w:val="00DC3021"/>
    <w:rsid w:val="00DC6A63"/>
    <w:rsid w:val="00DF20CA"/>
    <w:rsid w:val="00E56424"/>
    <w:rsid w:val="00E65727"/>
    <w:rsid w:val="00E8133F"/>
    <w:rsid w:val="00EA25B9"/>
    <w:rsid w:val="00EB0AEB"/>
    <w:rsid w:val="00EC42C4"/>
    <w:rsid w:val="00F07F96"/>
    <w:rsid w:val="00F44F3A"/>
    <w:rsid w:val="00F76EEE"/>
    <w:rsid w:val="00F8176E"/>
    <w:rsid w:val="00FA7181"/>
    <w:rsid w:val="00FC5253"/>
    <w:rsid w:val="00FD0896"/>
    <w:rsid w:val="00FF1999"/>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D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B79"/>
    <w:rPr>
      <w:rFonts w:ascii="Tahoma" w:hAnsi="Tahoma" w:cs="Tahoma"/>
      <w:sz w:val="16"/>
      <w:szCs w:val="16"/>
    </w:rPr>
  </w:style>
  <w:style w:type="paragraph" w:customStyle="1" w:styleId="Standard1">
    <w:name w:val="Standard1"/>
    <w:basedOn w:val="Normal"/>
    <w:rsid w:val="00245DEB"/>
    <w:pPr>
      <w:spacing w:before="60" w:after="60"/>
    </w:pPr>
  </w:style>
  <w:style w:type="character" w:styleId="Hyperlink">
    <w:name w:val="Hyperlink"/>
    <w:basedOn w:val="DefaultParagraphFont"/>
    <w:rsid w:val="005C44D4"/>
    <w:rPr>
      <w:color w:val="0000FF" w:themeColor="hyperlink"/>
      <w:u w:val="single"/>
    </w:rPr>
  </w:style>
  <w:style w:type="paragraph" w:styleId="ListParagraph">
    <w:name w:val="List Paragraph"/>
    <w:basedOn w:val="Normal"/>
    <w:uiPriority w:val="34"/>
    <w:qFormat/>
    <w:rsid w:val="005F3F0E"/>
    <w:pPr>
      <w:ind w:left="720"/>
      <w:contextualSpacing/>
    </w:pPr>
  </w:style>
  <w:style w:type="table" w:styleId="TableGrid">
    <w:name w:val="Table Grid"/>
    <w:basedOn w:val="TableNormal"/>
    <w:rsid w:val="0040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F1964"/>
    <w:pPr>
      <w:tabs>
        <w:tab w:val="center" w:pos="4680"/>
        <w:tab w:val="right" w:pos="9360"/>
      </w:tabs>
    </w:pPr>
  </w:style>
  <w:style w:type="character" w:customStyle="1" w:styleId="HeaderChar">
    <w:name w:val="Header Char"/>
    <w:basedOn w:val="DefaultParagraphFont"/>
    <w:link w:val="Header"/>
    <w:rsid w:val="007F1964"/>
  </w:style>
  <w:style w:type="paragraph" w:styleId="Footer">
    <w:name w:val="footer"/>
    <w:basedOn w:val="Normal"/>
    <w:link w:val="FooterChar"/>
    <w:unhideWhenUsed/>
    <w:rsid w:val="007F1964"/>
    <w:pPr>
      <w:tabs>
        <w:tab w:val="center" w:pos="4680"/>
        <w:tab w:val="right" w:pos="9360"/>
      </w:tabs>
    </w:pPr>
  </w:style>
  <w:style w:type="character" w:customStyle="1" w:styleId="FooterChar">
    <w:name w:val="Footer Char"/>
    <w:basedOn w:val="DefaultParagraphFont"/>
    <w:link w:val="Footer"/>
    <w:rsid w:val="007F1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Agenda%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Template>
  <TotalTime>0</TotalTime>
  <Pages>9</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Capstone 2 Initial Meeting</vt:lpstr>
    </vt:vector>
  </TitlesOfParts>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 Initial Meeting</dc:title>
  <dc:subject>Database changes status</dc:subject>
  <dc:creator/>
  <cp:lastModifiedBy/>
  <cp:revision>1</cp:revision>
  <dcterms:created xsi:type="dcterms:W3CDTF">2019-03-11T02:22:00Z</dcterms:created>
  <dcterms:modified xsi:type="dcterms:W3CDTF">2019-03-11T03:15:00Z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TC062070701033</vt:lpwstr>
  </property>
</Properties>
</file>